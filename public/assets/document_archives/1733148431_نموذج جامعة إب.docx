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491AF" w14:textId="4471C868" w:rsidR="00D25541" w:rsidRPr="00D25541" w:rsidRDefault="00D25541" w:rsidP="00D25541">
      <w:r w:rsidRPr="00D25541">
        <w:rPr>
          <w:rtl/>
        </w:rPr>
        <w:t xml:space="preserve">الرئيسية </w:t>
      </w:r>
    </w:p>
    <w:p w14:paraId="0BF5D552" w14:textId="0B743210" w:rsidR="00D25541" w:rsidRPr="00D25541" w:rsidRDefault="00D25541" w:rsidP="00D25541">
      <w:r w:rsidRPr="00D25541">
        <w:rPr>
          <w:rtl/>
        </w:rPr>
        <w:t xml:space="preserve">إدارة المستخدمين </w:t>
      </w:r>
    </w:p>
    <w:p w14:paraId="7105703F" w14:textId="7D0FA452" w:rsidR="00D25541" w:rsidRDefault="00D25541" w:rsidP="00D25541">
      <w:pPr>
        <w:rPr>
          <w:rtl/>
        </w:rPr>
      </w:pPr>
      <w:r w:rsidRPr="00D25541">
        <w:rPr>
          <w:rtl/>
        </w:rPr>
        <w:t xml:space="preserve">إدارة المدونة 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4950"/>
        <w:gridCol w:w="4950"/>
      </w:tblGrid>
      <w:tr w:rsidR="00D01E5E" w14:paraId="3B681D66" w14:textId="77777777" w:rsidTr="00A7342B">
        <w:tc>
          <w:tcPr>
            <w:tcW w:w="4950" w:type="dxa"/>
            <w:shd w:val="clear" w:color="auto" w:fill="D9D9D9" w:themeFill="background1" w:themeFillShade="D9"/>
          </w:tcPr>
          <w:p w14:paraId="4B5DE492" w14:textId="77777777" w:rsidR="00D01E5E" w:rsidRDefault="00D01E5E" w:rsidP="00A7342B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الإدارة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6C16A295" w14:textId="77777777" w:rsidR="00D01E5E" w:rsidRDefault="00D01E5E" w:rsidP="00A7342B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الواجهة الرئيسية</w:t>
            </w:r>
          </w:p>
        </w:tc>
      </w:tr>
      <w:tr w:rsidR="00D01E5E" w14:paraId="5CBB172D" w14:textId="77777777" w:rsidTr="00A7342B">
        <w:tc>
          <w:tcPr>
            <w:tcW w:w="4950" w:type="dxa"/>
          </w:tcPr>
          <w:p w14:paraId="243CA1DB" w14:textId="77777777" w:rsidR="00D01E5E" w:rsidRDefault="00D01E5E" w:rsidP="00A7342B">
            <w:pPr>
              <w:pStyle w:val="aa"/>
              <w:numPr>
                <w:ilvl w:val="0"/>
                <w:numId w:val="30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جعل اللغة الإنجليزية اختياري</w:t>
            </w:r>
          </w:p>
          <w:p w14:paraId="4556AC6D" w14:textId="77777777" w:rsidR="00D01E5E" w:rsidRDefault="00D01E5E" w:rsidP="00A7342B">
            <w:pPr>
              <w:pStyle w:val="aa"/>
              <w:numPr>
                <w:ilvl w:val="0"/>
                <w:numId w:val="30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تعديل نسخ الرابط الى</w:t>
            </w:r>
          </w:p>
          <w:p w14:paraId="451A1331" w14:textId="627F0EF6" w:rsidR="00D01E5E" w:rsidRDefault="00D01E5E" w:rsidP="00A7342B">
            <w:pPr>
              <w:pStyle w:val="aa"/>
              <w:numPr>
                <w:ilvl w:val="0"/>
                <w:numId w:val="30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 </w:t>
            </w:r>
            <w:r w:rsidRPr="00D01E5E">
              <w:rPr>
                <w:lang w:bidi="ar-YE"/>
              </w:rPr>
              <w:t>https://ibbuniv.era-t.com/blog</w:t>
            </w:r>
            <w:r w:rsidR="00DD371D">
              <w:rPr>
                <w:lang w:bidi="ar-YE"/>
              </w:rPr>
              <w:t>s/ldkj-dlk-d</w:t>
            </w:r>
            <w:r w:rsidRPr="00D01E5E">
              <w:rPr>
                <w:rFonts w:cs="Arial"/>
                <w:rtl/>
                <w:lang w:bidi="ar-YE"/>
              </w:rPr>
              <w:t>/</w:t>
            </w:r>
          </w:p>
          <w:p w14:paraId="145F2754" w14:textId="77777777" w:rsidR="00D01E5E" w:rsidRDefault="00D01E5E" w:rsidP="00A7342B">
            <w:pPr>
              <w:pStyle w:val="aa"/>
              <w:numPr>
                <w:ilvl w:val="0"/>
                <w:numId w:val="30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تنظيم شكل الفرز والتصفية في صفحة عرض تصنيف الصفحات</w:t>
            </w:r>
          </w:p>
          <w:p w14:paraId="217483E7" w14:textId="77777777" w:rsidR="00D01E5E" w:rsidRDefault="00D01E5E" w:rsidP="00A7342B">
            <w:pPr>
              <w:pStyle w:val="aa"/>
              <w:numPr>
                <w:ilvl w:val="0"/>
                <w:numId w:val="30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ضبط تنسيق رسائل الخطأ عند ظهورها</w:t>
            </w:r>
          </w:p>
          <w:p w14:paraId="0DF50C36" w14:textId="77777777" w:rsidR="00D01E5E" w:rsidRDefault="00D01E5E" w:rsidP="00A7342B">
            <w:pPr>
              <w:pStyle w:val="aa"/>
              <w:numPr>
                <w:ilvl w:val="0"/>
                <w:numId w:val="30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تغيير شكل الحالة غير مفعل عند عرض الصفحات</w:t>
            </w:r>
          </w:p>
          <w:p w14:paraId="0CE23E8D" w14:textId="77777777" w:rsidR="00D01E5E" w:rsidRDefault="00D01E5E" w:rsidP="00A7342B">
            <w:pPr>
              <w:pStyle w:val="aa"/>
              <w:numPr>
                <w:ilvl w:val="0"/>
                <w:numId w:val="30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عند الإضافة في حال لم يقم المستخدم بإدخال </w:t>
            </w:r>
            <w:r>
              <w:rPr>
                <w:lang w:bidi="ar-YE"/>
              </w:rPr>
              <w:t>SEO</w:t>
            </w:r>
            <w:r>
              <w:rPr>
                <w:rFonts w:hint="cs"/>
                <w:rtl/>
                <w:lang w:bidi="ar-YE"/>
              </w:rPr>
              <w:t xml:space="preserve"> يتم اعتماد العنوان </w:t>
            </w:r>
          </w:p>
          <w:p w14:paraId="5E864CE9" w14:textId="61DAC6C0" w:rsidR="00D01E5E" w:rsidRDefault="00D01E5E" w:rsidP="00A7342B">
            <w:pPr>
              <w:pStyle w:val="aa"/>
              <w:numPr>
                <w:ilvl w:val="0"/>
                <w:numId w:val="30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إضافة زر الغاء في الإضافة والتعديل وعند الضغط عليه يتم نقل المستخدم الى صفحة عرض </w:t>
            </w:r>
            <w:r w:rsidR="00DD371D">
              <w:rPr>
                <w:rFonts w:hint="cs"/>
                <w:rtl/>
                <w:lang w:bidi="ar-YE"/>
              </w:rPr>
              <w:t>المنشورات</w:t>
            </w:r>
          </w:p>
          <w:p w14:paraId="61416E7E" w14:textId="77777777" w:rsidR="00D01E5E" w:rsidRDefault="00D01E5E" w:rsidP="00A7342B">
            <w:pPr>
              <w:pStyle w:val="aa"/>
              <w:numPr>
                <w:ilvl w:val="0"/>
                <w:numId w:val="30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بيانات تاريخ ووقت النشر في الإضافة والتعديل</w:t>
            </w:r>
          </w:p>
          <w:p w14:paraId="2638CE89" w14:textId="77777777" w:rsidR="00D01E5E" w:rsidRDefault="00D01E5E" w:rsidP="00A7342B">
            <w:pPr>
              <w:pStyle w:val="aa"/>
              <w:numPr>
                <w:ilvl w:val="0"/>
                <w:numId w:val="30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ترتيب عرض التصنيفات (تاريخ النشر- تاريخ الانشاء </w:t>
            </w:r>
            <w:r>
              <w:rPr>
                <w:rtl/>
                <w:lang w:bidi="ar-YE"/>
              </w:rPr>
              <w:t>–</w:t>
            </w:r>
            <w:r>
              <w:rPr>
                <w:rFonts w:hint="cs"/>
                <w:rtl/>
                <w:lang w:bidi="ar-YE"/>
              </w:rPr>
              <w:t xml:space="preserve"> الرقم التسلسلي)</w:t>
            </w:r>
          </w:p>
          <w:p w14:paraId="0EC793F1" w14:textId="4AF0D1FC" w:rsidR="00D01E5E" w:rsidRDefault="00D01E5E" w:rsidP="00DD371D">
            <w:pPr>
              <w:pStyle w:val="aa"/>
              <w:numPr>
                <w:ilvl w:val="0"/>
                <w:numId w:val="30"/>
              </w:num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طريقة عرض التاريخ في صفحة عرض كل الصفحات </w:t>
            </w:r>
          </w:p>
        </w:tc>
        <w:tc>
          <w:tcPr>
            <w:tcW w:w="4950" w:type="dxa"/>
          </w:tcPr>
          <w:p w14:paraId="19834A03" w14:textId="77777777" w:rsidR="00D01E5E" w:rsidRDefault="00D01E5E" w:rsidP="00A7342B">
            <w:pPr>
              <w:rPr>
                <w:rtl/>
                <w:lang w:bidi="ar-YE"/>
              </w:rPr>
            </w:pPr>
          </w:p>
        </w:tc>
      </w:tr>
    </w:tbl>
    <w:p w14:paraId="5C1FCF3B" w14:textId="77777777" w:rsidR="00D01E5E" w:rsidRPr="00D25541" w:rsidRDefault="00D01E5E" w:rsidP="00D25541">
      <w:pPr>
        <w:rPr>
          <w:lang w:bidi="ar-YE"/>
        </w:rPr>
      </w:pPr>
    </w:p>
    <w:p w14:paraId="78B00955" w14:textId="744DA5ED" w:rsidR="00D25541" w:rsidRDefault="00D25541" w:rsidP="00D25541">
      <w:pPr>
        <w:rPr>
          <w:rtl/>
        </w:rPr>
      </w:pPr>
      <w:r w:rsidRPr="00D25541">
        <w:rPr>
          <w:rtl/>
        </w:rPr>
        <w:t xml:space="preserve">إدارة الاخبار 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4950"/>
        <w:gridCol w:w="4950"/>
      </w:tblGrid>
      <w:tr w:rsidR="000F384A" w14:paraId="787B8490" w14:textId="77777777" w:rsidTr="00A7342B">
        <w:tc>
          <w:tcPr>
            <w:tcW w:w="4950" w:type="dxa"/>
            <w:shd w:val="clear" w:color="auto" w:fill="D9D9D9" w:themeFill="background1" w:themeFillShade="D9"/>
          </w:tcPr>
          <w:p w14:paraId="6ECA14B3" w14:textId="77777777" w:rsidR="000F384A" w:rsidRDefault="000F384A" w:rsidP="00A7342B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الإدارة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989046C" w14:textId="77777777" w:rsidR="000F384A" w:rsidRDefault="000F384A" w:rsidP="00A7342B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الواجهة الرئيسية</w:t>
            </w:r>
          </w:p>
        </w:tc>
      </w:tr>
      <w:tr w:rsidR="000F384A" w14:paraId="35479960" w14:textId="77777777" w:rsidTr="00A7342B">
        <w:tc>
          <w:tcPr>
            <w:tcW w:w="4950" w:type="dxa"/>
          </w:tcPr>
          <w:p w14:paraId="359986A4" w14:textId="77777777" w:rsidR="000F384A" w:rsidRDefault="000F384A" w:rsidP="000F384A">
            <w:pPr>
              <w:pStyle w:val="aa"/>
              <w:numPr>
                <w:ilvl w:val="0"/>
                <w:numId w:val="31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جعل اللغة الإنجليزية اختياري</w:t>
            </w:r>
          </w:p>
          <w:p w14:paraId="5DCF2502" w14:textId="77777777" w:rsidR="000F384A" w:rsidRDefault="000F384A" w:rsidP="000F384A">
            <w:pPr>
              <w:pStyle w:val="aa"/>
              <w:numPr>
                <w:ilvl w:val="0"/>
                <w:numId w:val="31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تعديل نسخ الرابط الى</w:t>
            </w:r>
          </w:p>
          <w:p w14:paraId="6ECB98FD" w14:textId="173D68BA" w:rsidR="000F384A" w:rsidRDefault="000F384A" w:rsidP="000F384A">
            <w:pPr>
              <w:pStyle w:val="aa"/>
              <w:numPr>
                <w:ilvl w:val="0"/>
                <w:numId w:val="31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 </w:t>
            </w:r>
            <w:r w:rsidRPr="00D01E5E">
              <w:rPr>
                <w:lang w:bidi="ar-YE"/>
              </w:rPr>
              <w:t>https://ibbuniv.era-t.com/</w:t>
            </w:r>
            <w:r>
              <w:rPr>
                <w:lang w:bidi="ar-YE"/>
              </w:rPr>
              <w:t>news/ldkj-dlk-d</w:t>
            </w:r>
            <w:r w:rsidRPr="00D01E5E">
              <w:rPr>
                <w:rFonts w:cs="Arial"/>
                <w:rtl/>
                <w:lang w:bidi="ar-YE"/>
              </w:rPr>
              <w:t>/</w:t>
            </w:r>
          </w:p>
          <w:p w14:paraId="13B904E5" w14:textId="77777777" w:rsidR="000F384A" w:rsidRDefault="000F384A" w:rsidP="000F384A">
            <w:pPr>
              <w:pStyle w:val="aa"/>
              <w:numPr>
                <w:ilvl w:val="0"/>
                <w:numId w:val="31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تنظيم شكل الفرز والتصفية في صفحة عرض تصنيف الصفحات</w:t>
            </w:r>
          </w:p>
          <w:p w14:paraId="3BFD76B8" w14:textId="77777777" w:rsidR="000F384A" w:rsidRDefault="000F384A" w:rsidP="000F384A">
            <w:pPr>
              <w:pStyle w:val="aa"/>
              <w:numPr>
                <w:ilvl w:val="0"/>
                <w:numId w:val="31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ضبط تنسيق رسائل الخطأ عند ظهورها</w:t>
            </w:r>
          </w:p>
          <w:p w14:paraId="05C04D29" w14:textId="77777777" w:rsidR="000F384A" w:rsidRDefault="000F384A" w:rsidP="000F384A">
            <w:pPr>
              <w:pStyle w:val="aa"/>
              <w:numPr>
                <w:ilvl w:val="0"/>
                <w:numId w:val="31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تغيير شكل الحالة غير مفعل عند عرض الصفحات</w:t>
            </w:r>
          </w:p>
          <w:p w14:paraId="3D5CC8FB" w14:textId="77777777" w:rsidR="000F384A" w:rsidRDefault="000F384A" w:rsidP="000F384A">
            <w:pPr>
              <w:pStyle w:val="aa"/>
              <w:numPr>
                <w:ilvl w:val="0"/>
                <w:numId w:val="31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عند الإضافة في حال لم يقم المستخدم بإدخال </w:t>
            </w:r>
            <w:r>
              <w:rPr>
                <w:lang w:bidi="ar-YE"/>
              </w:rPr>
              <w:t>SEO</w:t>
            </w:r>
            <w:r>
              <w:rPr>
                <w:rFonts w:hint="cs"/>
                <w:rtl/>
                <w:lang w:bidi="ar-YE"/>
              </w:rPr>
              <w:t xml:space="preserve"> يتم اعتماد العنوان </w:t>
            </w:r>
          </w:p>
          <w:p w14:paraId="2B9709AB" w14:textId="77777777" w:rsidR="000F384A" w:rsidRDefault="000F384A" w:rsidP="000F384A">
            <w:pPr>
              <w:pStyle w:val="aa"/>
              <w:numPr>
                <w:ilvl w:val="0"/>
                <w:numId w:val="31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زر الغاء في الإضافة والتعديل وعند الضغط عليه يتم نقل المستخدم الى صفحة عرض المنشورات</w:t>
            </w:r>
          </w:p>
          <w:p w14:paraId="5C5ABFB5" w14:textId="77777777" w:rsidR="000F384A" w:rsidRDefault="000F384A" w:rsidP="000F384A">
            <w:pPr>
              <w:pStyle w:val="aa"/>
              <w:numPr>
                <w:ilvl w:val="0"/>
                <w:numId w:val="31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بيانات تاريخ ووقت النشر في الإضافة والتعديل</w:t>
            </w:r>
          </w:p>
          <w:p w14:paraId="6E5A3CED" w14:textId="0BEABADD" w:rsidR="000F384A" w:rsidRDefault="000F384A" w:rsidP="000F384A">
            <w:pPr>
              <w:pStyle w:val="aa"/>
              <w:numPr>
                <w:ilvl w:val="0"/>
                <w:numId w:val="31"/>
              </w:num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ترتيب عرض التصنيفات (تاريخ النشر- تاريخ الانشاء </w:t>
            </w:r>
            <w:r>
              <w:rPr>
                <w:rtl/>
                <w:lang w:bidi="ar-YE"/>
              </w:rPr>
              <w:t>–</w:t>
            </w:r>
            <w:r>
              <w:rPr>
                <w:rFonts w:hint="cs"/>
                <w:rtl/>
                <w:lang w:bidi="ar-YE"/>
              </w:rPr>
              <w:t xml:space="preserve"> الرقم التسلسلي)</w:t>
            </w:r>
          </w:p>
        </w:tc>
        <w:tc>
          <w:tcPr>
            <w:tcW w:w="4950" w:type="dxa"/>
          </w:tcPr>
          <w:p w14:paraId="16E0486F" w14:textId="77777777" w:rsidR="000F384A" w:rsidRDefault="000F384A" w:rsidP="00A7342B">
            <w:pPr>
              <w:rPr>
                <w:rtl/>
                <w:lang w:bidi="ar-YE"/>
              </w:rPr>
            </w:pPr>
          </w:p>
        </w:tc>
      </w:tr>
    </w:tbl>
    <w:p w14:paraId="61E379F2" w14:textId="5A56157E" w:rsidR="0005048C" w:rsidRDefault="0005048C" w:rsidP="00D25541">
      <w:pPr>
        <w:rPr>
          <w:rtl/>
          <w:lang w:bidi="ar-YE"/>
        </w:rPr>
      </w:pPr>
    </w:p>
    <w:p w14:paraId="33836335" w14:textId="77777777" w:rsidR="0005048C" w:rsidRDefault="0005048C">
      <w:pPr>
        <w:bidi w:val="0"/>
        <w:rPr>
          <w:rtl/>
          <w:lang w:bidi="ar-YE"/>
        </w:rPr>
      </w:pPr>
      <w:r>
        <w:rPr>
          <w:rtl/>
          <w:lang w:bidi="ar-YE"/>
        </w:rPr>
        <w:br w:type="page"/>
      </w:r>
    </w:p>
    <w:p w14:paraId="6BA2A9B9" w14:textId="77777777" w:rsidR="000F384A" w:rsidRPr="00D25541" w:rsidRDefault="000F384A" w:rsidP="00D25541">
      <w:pPr>
        <w:rPr>
          <w:lang w:bidi="ar-YE"/>
        </w:rPr>
      </w:pPr>
    </w:p>
    <w:p w14:paraId="14630A2D" w14:textId="14DD0C5A" w:rsidR="00D25541" w:rsidRDefault="00D25541" w:rsidP="00D25541">
      <w:pPr>
        <w:rPr>
          <w:rtl/>
        </w:rPr>
      </w:pPr>
      <w:r w:rsidRPr="00D25541">
        <w:rPr>
          <w:rtl/>
        </w:rPr>
        <w:t xml:space="preserve">إدارة الإعلانات 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4950"/>
        <w:gridCol w:w="4950"/>
      </w:tblGrid>
      <w:tr w:rsidR="0005048C" w14:paraId="1764DD4A" w14:textId="77777777" w:rsidTr="00A7342B">
        <w:tc>
          <w:tcPr>
            <w:tcW w:w="4950" w:type="dxa"/>
            <w:shd w:val="clear" w:color="auto" w:fill="D9D9D9" w:themeFill="background1" w:themeFillShade="D9"/>
          </w:tcPr>
          <w:p w14:paraId="5D9D171B" w14:textId="77777777" w:rsidR="0005048C" w:rsidRDefault="0005048C" w:rsidP="00A7342B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الإدارة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6E8C4CA2" w14:textId="77777777" w:rsidR="0005048C" w:rsidRDefault="0005048C" w:rsidP="00A7342B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الواجهة الرئيسية</w:t>
            </w:r>
          </w:p>
        </w:tc>
      </w:tr>
      <w:tr w:rsidR="0005048C" w14:paraId="4814EFEC" w14:textId="77777777" w:rsidTr="00A7342B">
        <w:tc>
          <w:tcPr>
            <w:tcW w:w="4950" w:type="dxa"/>
          </w:tcPr>
          <w:p w14:paraId="138A0BDE" w14:textId="77777777" w:rsidR="0005048C" w:rsidRDefault="0005048C" w:rsidP="0005048C">
            <w:pPr>
              <w:pStyle w:val="aa"/>
              <w:numPr>
                <w:ilvl w:val="0"/>
                <w:numId w:val="32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جعل اللغة الإنجليزية اختياري</w:t>
            </w:r>
          </w:p>
          <w:p w14:paraId="31F60F07" w14:textId="77777777" w:rsidR="0005048C" w:rsidRDefault="0005048C" w:rsidP="0005048C">
            <w:pPr>
              <w:pStyle w:val="aa"/>
              <w:numPr>
                <w:ilvl w:val="0"/>
                <w:numId w:val="32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تعديل نسخ الرابط الى</w:t>
            </w:r>
          </w:p>
          <w:p w14:paraId="47AB4F0B" w14:textId="6AB3E5E5" w:rsidR="0005048C" w:rsidRDefault="0005048C" w:rsidP="0005048C">
            <w:pPr>
              <w:pStyle w:val="aa"/>
              <w:numPr>
                <w:ilvl w:val="0"/>
                <w:numId w:val="32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 </w:t>
            </w:r>
            <w:r w:rsidRPr="00D01E5E">
              <w:rPr>
                <w:lang w:bidi="ar-YE"/>
              </w:rPr>
              <w:t>https://ibbuniv.era-t.com/</w:t>
            </w:r>
            <w:r w:rsidR="005E2319">
              <w:rPr>
                <w:rStyle w:val="hgkelc"/>
                <w:lang w:val="en"/>
              </w:rPr>
              <w:t>events</w:t>
            </w:r>
            <w:r>
              <w:rPr>
                <w:lang w:bidi="ar-YE"/>
              </w:rPr>
              <w:t>/</w:t>
            </w:r>
            <w:proofErr w:type="spellStart"/>
            <w:r>
              <w:rPr>
                <w:lang w:bidi="ar-YE"/>
              </w:rPr>
              <w:t>ldkj</w:t>
            </w:r>
            <w:proofErr w:type="spellEnd"/>
            <w:r>
              <w:rPr>
                <w:lang w:bidi="ar-YE"/>
              </w:rPr>
              <w:t>-</w:t>
            </w:r>
            <w:proofErr w:type="spellStart"/>
            <w:r>
              <w:rPr>
                <w:lang w:bidi="ar-YE"/>
              </w:rPr>
              <w:t>dlk</w:t>
            </w:r>
            <w:proofErr w:type="spellEnd"/>
            <w:r>
              <w:rPr>
                <w:lang w:bidi="ar-YE"/>
              </w:rPr>
              <w:t>-d</w:t>
            </w:r>
            <w:r w:rsidRPr="00D01E5E">
              <w:rPr>
                <w:rFonts w:cs="Arial"/>
                <w:rtl/>
                <w:lang w:bidi="ar-YE"/>
              </w:rPr>
              <w:t>/</w:t>
            </w:r>
          </w:p>
          <w:p w14:paraId="12042820" w14:textId="77777777" w:rsidR="0005048C" w:rsidRDefault="0005048C" w:rsidP="0005048C">
            <w:pPr>
              <w:pStyle w:val="aa"/>
              <w:numPr>
                <w:ilvl w:val="0"/>
                <w:numId w:val="32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تنظيم شكل الفرز والتصفية في صفحة عرض تصنيف الصفحات</w:t>
            </w:r>
          </w:p>
          <w:p w14:paraId="4483FFE8" w14:textId="77777777" w:rsidR="0005048C" w:rsidRDefault="0005048C" w:rsidP="0005048C">
            <w:pPr>
              <w:pStyle w:val="aa"/>
              <w:numPr>
                <w:ilvl w:val="0"/>
                <w:numId w:val="32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ضبط تنسيق رسائل الخطأ عند ظهورها</w:t>
            </w:r>
          </w:p>
          <w:p w14:paraId="16FD4E89" w14:textId="77777777" w:rsidR="0005048C" w:rsidRDefault="0005048C" w:rsidP="0005048C">
            <w:pPr>
              <w:pStyle w:val="aa"/>
              <w:numPr>
                <w:ilvl w:val="0"/>
                <w:numId w:val="32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تغيير شكل الحالة غير مفعل عند عرض الصفحات</w:t>
            </w:r>
          </w:p>
          <w:p w14:paraId="0EBA9CCA" w14:textId="77777777" w:rsidR="0005048C" w:rsidRDefault="0005048C" w:rsidP="0005048C">
            <w:pPr>
              <w:pStyle w:val="aa"/>
              <w:numPr>
                <w:ilvl w:val="0"/>
                <w:numId w:val="32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عند الإضافة في حال لم يقم المستخدم بإدخال </w:t>
            </w:r>
            <w:r>
              <w:rPr>
                <w:lang w:bidi="ar-YE"/>
              </w:rPr>
              <w:t>SEO</w:t>
            </w:r>
            <w:r>
              <w:rPr>
                <w:rFonts w:hint="cs"/>
                <w:rtl/>
                <w:lang w:bidi="ar-YE"/>
              </w:rPr>
              <w:t xml:space="preserve"> يتم اعتماد العنوان </w:t>
            </w:r>
          </w:p>
          <w:p w14:paraId="281D9BA5" w14:textId="77777777" w:rsidR="0005048C" w:rsidRDefault="0005048C" w:rsidP="0005048C">
            <w:pPr>
              <w:pStyle w:val="aa"/>
              <w:numPr>
                <w:ilvl w:val="0"/>
                <w:numId w:val="32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زر الغاء في الإضافة والتعديل وعند الضغط عليه يتم نقل المستخدم الى صفحة عرض المنشورات</w:t>
            </w:r>
          </w:p>
          <w:p w14:paraId="12E8CD81" w14:textId="77777777" w:rsidR="0005048C" w:rsidRDefault="0005048C" w:rsidP="0005048C">
            <w:pPr>
              <w:pStyle w:val="aa"/>
              <w:numPr>
                <w:ilvl w:val="0"/>
                <w:numId w:val="32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بيانات تاريخ ووقت النشر في الإضافة والتعديل</w:t>
            </w:r>
          </w:p>
          <w:p w14:paraId="76FDBE6B" w14:textId="77777777" w:rsidR="0005048C" w:rsidRDefault="0005048C" w:rsidP="0005048C">
            <w:pPr>
              <w:pStyle w:val="aa"/>
              <w:numPr>
                <w:ilvl w:val="0"/>
                <w:numId w:val="32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ترتيب عرض التصنيفات (تاريخ النشر- تاريخ الانشاء </w:t>
            </w:r>
            <w:r>
              <w:rPr>
                <w:rtl/>
                <w:lang w:bidi="ar-YE"/>
              </w:rPr>
              <w:t>–</w:t>
            </w:r>
            <w:r>
              <w:rPr>
                <w:rFonts w:hint="cs"/>
                <w:rtl/>
                <w:lang w:bidi="ar-YE"/>
              </w:rPr>
              <w:t xml:space="preserve"> الرقم التسلسلي)</w:t>
            </w:r>
          </w:p>
          <w:p w14:paraId="0820890F" w14:textId="7F7EF359" w:rsidR="00D25214" w:rsidRDefault="00D25214" w:rsidP="0005048C">
            <w:pPr>
              <w:pStyle w:val="aa"/>
              <w:numPr>
                <w:ilvl w:val="0"/>
                <w:numId w:val="32"/>
              </w:num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طريقة عرض التاريخ في صفحة عرض كل الصفحات</w:t>
            </w:r>
          </w:p>
        </w:tc>
        <w:tc>
          <w:tcPr>
            <w:tcW w:w="4950" w:type="dxa"/>
          </w:tcPr>
          <w:p w14:paraId="6336CAF4" w14:textId="77777777" w:rsidR="0005048C" w:rsidRDefault="0005048C" w:rsidP="00A7342B">
            <w:pPr>
              <w:rPr>
                <w:rtl/>
                <w:lang w:bidi="ar-YE"/>
              </w:rPr>
            </w:pPr>
          </w:p>
        </w:tc>
      </w:tr>
    </w:tbl>
    <w:p w14:paraId="7F2F88B9" w14:textId="77777777" w:rsidR="0005048C" w:rsidRPr="00D25541" w:rsidRDefault="0005048C" w:rsidP="00D25541">
      <w:pPr>
        <w:rPr>
          <w:lang w:bidi="ar-YE"/>
        </w:rPr>
      </w:pPr>
    </w:p>
    <w:p w14:paraId="368A2369" w14:textId="2C539CC3" w:rsidR="00D25541" w:rsidRDefault="00D25541" w:rsidP="00D25541">
      <w:pPr>
        <w:rPr>
          <w:rtl/>
        </w:rPr>
      </w:pPr>
      <w:r w:rsidRPr="00D25541">
        <w:rPr>
          <w:rtl/>
        </w:rPr>
        <w:t xml:space="preserve">إدارة الاحداث القادمة 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4950"/>
        <w:gridCol w:w="4950"/>
      </w:tblGrid>
      <w:tr w:rsidR="005E2319" w14:paraId="3408DF44" w14:textId="77777777" w:rsidTr="00A7342B">
        <w:tc>
          <w:tcPr>
            <w:tcW w:w="4950" w:type="dxa"/>
            <w:shd w:val="clear" w:color="auto" w:fill="D9D9D9" w:themeFill="background1" w:themeFillShade="D9"/>
          </w:tcPr>
          <w:p w14:paraId="20F32D28" w14:textId="77777777" w:rsidR="005E2319" w:rsidRDefault="005E2319" w:rsidP="00A7342B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الإدارة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2C181C78" w14:textId="77777777" w:rsidR="005E2319" w:rsidRDefault="005E2319" w:rsidP="00A7342B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الواجهة الرئيسية</w:t>
            </w:r>
          </w:p>
        </w:tc>
      </w:tr>
      <w:tr w:rsidR="005E2319" w14:paraId="48961A87" w14:textId="77777777" w:rsidTr="00A7342B">
        <w:tc>
          <w:tcPr>
            <w:tcW w:w="4950" w:type="dxa"/>
          </w:tcPr>
          <w:p w14:paraId="536A0BF8" w14:textId="77777777" w:rsidR="005E2319" w:rsidRDefault="005E2319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جعل اللغة الإنجليزية اختياري</w:t>
            </w:r>
          </w:p>
          <w:p w14:paraId="265A01E3" w14:textId="77777777" w:rsidR="005E2319" w:rsidRDefault="005E2319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تعديل نسخ الرابط الى</w:t>
            </w:r>
          </w:p>
          <w:p w14:paraId="66071E4E" w14:textId="77777777" w:rsidR="005E2319" w:rsidRDefault="005E2319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 </w:t>
            </w:r>
            <w:r w:rsidRPr="00D01E5E">
              <w:rPr>
                <w:lang w:bidi="ar-YE"/>
              </w:rPr>
              <w:t>https://ibbuniv.era-t.com/</w:t>
            </w:r>
            <w:r>
              <w:rPr>
                <w:rStyle w:val="hgkelc"/>
                <w:lang w:val="en"/>
              </w:rPr>
              <w:t>announcement</w:t>
            </w:r>
            <w:r>
              <w:rPr>
                <w:rStyle w:val="hgkelc"/>
              </w:rPr>
              <w:t>s</w:t>
            </w:r>
            <w:r>
              <w:rPr>
                <w:lang w:bidi="ar-YE"/>
              </w:rPr>
              <w:t>/</w:t>
            </w:r>
            <w:proofErr w:type="spellStart"/>
            <w:r>
              <w:rPr>
                <w:lang w:bidi="ar-YE"/>
              </w:rPr>
              <w:t>ldkj</w:t>
            </w:r>
            <w:proofErr w:type="spellEnd"/>
            <w:r>
              <w:rPr>
                <w:lang w:bidi="ar-YE"/>
              </w:rPr>
              <w:t>-</w:t>
            </w:r>
            <w:proofErr w:type="spellStart"/>
            <w:r>
              <w:rPr>
                <w:lang w:bidi="ar-YE"/>
              </w:rPr>
              <w:t>dlk</w:t>
            </w:r>
            <w:proofErr w:type="spellEnd"/>
            <w:r>
              <w:rPr>
                <w:lang w:bidi="ar-YE"/>
              </w:rPr>
              <w:t>-d</w:t>
            </w:r>
            <w:r w:rsidRPr="00D01E5E">
              <w:rPr>
                <w:rFonts w:cs="Arial"/>
                <w:rtl/>
                <w:lang w:bidi="ar-YE"/>
              </w:rPr>
              <w:t>/</w:t>
            </w:r>
          </w:p>
          <w:p w14:paraId="3A22830F" w14:textId="77777777" w:rsidR="005E2319" w:rsidRDefault="005E2319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تنظيم شكل الفرز والتصفية في صفحة عرض تصنيف الصفحات</w:t>
            </w:r>
          </w:p>
          <w:p w14:paraId="590A9F6E" w14:textId="77777777" w:rsidR="005E2319" w:rsidRDefault="005E2319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ضبط تنسيق رسائل الخطأ عند ظهورها</w:t>
            </w:r>
          </w:p>
          <w:p w14:paraId="079315A8" w14:textId="77777777" w:rsidR="005E2319" w:rsidRDefault="005E2319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تغيير شكل الحالة غير مفعل عند عرض الصفحات</w:t>
            </w:r>
          </w:p>
          <w:p w14:paraId="30B28794" w14:textId="77777777" w:rsidR="005E2319" w:rsidRDefault="005E2319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عند الإضافة في حال لم يقم المستخدم بإدخال </w:t>
            </w:r>
            <w:r>
              <w:rPr>
                <w:lang w:bidi="ar-YE"/>
              </w:rPr>
              <w:t>SEO</w:t>
            </w:r>
            <w:r>
              <w:rPr>
                <w:rFonts w:hint="cs"/>
                <w:rtl/>
                <w:lang w:bidi="ar-YE"/>
              </w:rPr>
              <w:t xml:space="preserve"> يتم اعتماد العنوان </w:t>
            </w:r>
          </w:p>
          <w:p w14:paraId="4C07FF6C" w14:textId="77777777" w:rsidR="005E2319" w:rsidRDefault="005E2319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زر الغاء في الإضافة والتعديل وعند الضغط عليه يتم نقل المستخدم الى صفحة عرض المنشورات</w:t>
            </w:r>
          </w:p>
          <w:p w14:paraId="69DEB716" w14:textId="77777777" w:rsidR="005E2319" w:rsidRDefault="005E2319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بيانات تاريخ ووقت النشر في الإضافة والتعديل</w:t>
            </w:r>
          </w:p>
          <w:p w14:paraId="2022B391" w14:textId="77777777" w:rsidR="005E2319" w:rsidRDefault="005E2319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ترتيب عرض التصنيفات (تاريخ النشر- تاريخ الانشاء </w:t>
            </w:r>
            <w:r>
              <w:rPr>
                <w:rtl/>
                <w:lang w:bidi="ar-YE"/>
              </w:rPr>
              <w:t>–</w:t>
            </w:r>
            <w:r>
              <w:rPr>
                <w:rFonts w:hint="cs"/>
                <w:rtl/>
                <w:lang w:bidi="ar-YE"/>
              </w:rPr>
              <w:t xml:space="preserve"> الرقم التسلسلي)</w:t>
            </w:r>
          </w:p>
          <w:p w14:paraId="6E4F7CB7" w14:textId="77777777" w:rsidR="005E2319" w:rsidRDefault="005E2319" w:rsidP="005E2319">
            <w:pPr>
              <w:pStyle w:val="aa"/>
              <w:numPr>
                <w:ilvl w:val="0"/>
                <w:numId w:val="33"/>
              </w:num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طريقة عرض التاريخ في صفحة عرض كل الصفحات</w:t>
            </w:r>
          </w:p>
        </w:tc>
        <w:tc>
          <w:tcPr>
            <w:tcW w:w="4950" w:type="dxa"/>
          </w:tcPr>
          <w:p w14:paraId="7A707DC6" w14:textId="77777777" w:rsidR="005E2319" w:rsidRDefault="005E2319" w:rsidP="00A7342B">
            <w:pPr>
              <w:rPr>
                <w:rtl/>
                <w:lang w:bidi="ar-YE"/>
              </w:rPr>
            </w:pPr>
          </w:p>
        </w:tc>
      </w:tr>
    </w:tbl>
    <w:p w14:paraId="1EB1AAD3" w14:textId="2A52261E" w:rsidR="005E2319" w:rsidRDefault="005E2319" w:rsidP="00D25541">
      <w:pPr>
        <w:rPr>
          <w:rtl/>
          <w:lang w:bidi="ar-YE"/>
        </w:rPr>
      </w:pPr>
    </w:p>
    <w:p w14:paraId="2C8D0698" w14:textId="77777777" w:rsidR="005E2319" w:rsidRDefault="005E2319">
      <w:pPr>
        <w:bidi w:val="0"/>
        <w:rPr>
          <w:rtl/>
          <w:lang w:bidi="ar-YE"/>
        </w:rPr>
      </w:pPr>
      <w:r>
        <w:rPr>
          <w:rtl/>
          <w:lang w:bidi="ar-YE"/>
        </w:rPr>
        <w:br w:type="page"/>
      </w:r>
    </w:p>
    <w:p w14:paraId="0B25203B" w14:textId="77777777" w:rsidR="005E2319" w:rsidRPr="00D25541" w:rsidRDefault="005E2319" w:rsidP="00D25541">
      <w:pPr>
        <w:rPr>
          <w:lang w:bidi="ar-YE"/>
        </w:rPr>
      </w:pPr>
    </w:p>
    <w:p w14:paraId="6C7D3C6C" w14:textId="78DBD97E" w:rsidR="00D25541" w:rsidRDefault="00D25541" w:rsidP="00D25541">
      <w:pPr>
        <w:rPr>
          <w:rtl/>
        </w:rPr>
      </w:pPr>
      <w:r w:rsidRPr="00D25541">
        <w:rPr>
          <w:rtl/>
        </w:rPr>
        <w:t xml:space="preserve">إدارة البومات الصور 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4950"/>
        <w:gridCol w:w="4950"/>
      </w:tblGrid>
      <w:tr w:rsidR="0096234C" w14:paraId="5F311069" w14:textId="77777777" w:rsidTr="00A7342B">
        <w:tc>
          <w:tcPr>
            <w:tcW w:w="4950" w:type="dxa"/>
            <w:shd w:val="clear" w:color="auto" w:fill="D9D9D9" w:themeFill="background1" w:themeFillShade="D9"/>
          </w:tcPr>
          <w:p w14:paraId="48E60A43" w14:textId="77777777" w:rsidR="0096234C" w:rsidRDefault="0096234C" w:rsidP="00A7342B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الإدارة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C247F36" w14:textId="77777777" w:rsidR="0096234C" w:rsidRDefault="0096234C" w:rsidP="00A7342B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الواجهة الرئيسية</w:t>
            </w:r>
          </w:p>
        </w:tc>
      </w:tr>
      <w:tr w:rsidR="0096234C" w14:paraId="47162E94" w14:textId="77777777" w:rsidTr="00A7342B">
        <w:tc>
          <w:tcPr>
            <w:tcW w:w="4950" w:type="dxa"/>
          </w:tcPr>
          <w:p w14:paraId="784F6528" w14:textId="77777777" w:rsidR="0096234C" w:rsidRDefault="0096234C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جعل اللغة الإنجليزية اختياري</w:t>
            </w:r>
          </w:p>
          <w:p w14:paraId="18E8A7A5" w14:textId="77777777" w:rsidR="0096234C" w:rsidRDefault="0096234C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نسخ الرابط لا يعمل</w:t>
            </w:r>
          </w:p>
          <w:p w14:paraId="30741F03" w14:textId="12C35EDD" w:rsidR="0096234C" w:rsidRDefault="0096234C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عند حذف أي </w:t>
            </w:r>
            <w:r w:rsidR="00C56001">
              <w:rPr>
                <w:rFonts w:hint="cs"/>
                <w:rtl/>
                <w:lang w:bidi="ar-YE"/>
              </w:rPr>
              <w:t>البوم</w:t>
            </w:r>
            <w:r>
              <w:rPr>
                <w:rFonts w:hint="cs"/>
                <w:rtl/>
                <w:lang w:bidi="ar-YE"/>
              </w:rPr>
              <w:t xml:space="preserve"> يجب التأكد هل لديه </w:t>
            </w:r>
            <w:r w:rsidR="00C56001">
              <w:rPr>
                <w:rFonts w:hint="cs"/>
                <w:rtl/>
                <w:lang w:bidi="ar-YE"/>
              </w:rPr>
              <w:t>محتوى صور</w:t>
            </w:r>
            <w:r>
              <w:rPr>
                <w:rFonts w:hint="cs"/>
                <w:rtl/>
                <w:lang w:bidi="ar-YE"/>
              </w:rPr>
              <w:t xml:space="preserve"> اذا نعم لا يمكن حذفه اذا كان لا يتم الحذف</w:t>
            </w:r>
          </w:p>
          <w:p w14:paraId="71D68729" w14:textId="3EBDF3FB" w:rsidR="0096234C" w:rsidRDefault="0096234C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تنظيم شكل الفرز والتصفية في صفحة عرض </w:t>
            </w:r>
            <w:r w:rsidR="00C56001">
              <w:rPr>
                <w:rFonts w:hint="cs"/>
                <w:rtl/>
                <w:lang w:bidi="ar-YE"/>
              </w:rPr>
              <w:t>البوم الصور</w:t>
            </w:r>
          </w:p>
          <w:p w14:paraId="4E0C1E43" w14:textId="77777777" w:rsidR="0096234C" w:rsidRDefault="0096234C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ضبط تنسيق رسائل الخطأ عند ظهورها</w:t>
            </w:r>
          </w:p>
          <w:p w14:paraId="41F1DF9C" w14:textId="09A7F5D3" w:rsidR="0096234C" w:rsidRDefault="0096234C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تغيير شكل الحالة غير مفعل عند عرض </w:t>
            </w:r>
            <w:r w:rsidR="00C56001">
              <w:rPr>
                <w:rFonts w:hint="cs"/>
                <w:rtl/>
                <w:lang w:bidi="ar-YE"/>
              </w:rPr>
              <w:t>البوم الصور</w:t>
            </w:r>
          </w:p>
          <w:p w14:paraId="771C3364" w14:textId="77777777" w:rsidR="0096234C" w:rsidRDefault="0096234C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عند الإضافة في حال لم يقم المستخدم بإدخال </w:t>
            </w:r>
            <w:r>
              <w:rPr>
                <w:lang w:bidi="ar-YE"/>
              </w:rPr>
              <w:t>SEO</w:t>
            </w:r>
            <w:r>
              <w:rPr>
                <w:rFonts w:hint="cs"/>
                <w:rtl/>
                <w:lang w:bidi="ar-YE"/>
              </w:rPr>
              <w:t xml:space="preserve"> يتم اعتماد العنوان </w:t>
            </w:r>
          </w:p>
          <w:p w14:paraId="0FEC8DB9" w14:textId="77777777" w:rsidR="0096234C" w:rsidRDefault="0096234C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زر الغاء في الإضافة والتعديل وعند الضغط عليه يتم نقل المستخدم الى صفحة عرض تصنيف الصفحات</w:t>
            </w:r>
          </w:p>
          <w:p w14:paraId="0105B892" w14:textId="77777777" w:rsidR="0096234C" w:rsidRDefault="0096234C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بيانات تاريخ ووقت النشر في الإضافة والتعديل</w:t>
            </w:r>
          </w:p>
          <w:p w14:paraId="4A99B687" w14:textId="77777777" w:rsidR="0096234C" w:rsidRDefault="0096234C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ترتيب عرض التصنيفات (تاريخ النشر </w:t>
            </w:r>
            <w:r>
              <w:rPr>
                <w:rtl/>
                <w:lang w:bidi="ar-YE"/>
              </w:rPr>
              <w:t>–</w:t>
            </w:r>
            <w:r>
              <w:rPr>
                <w:rFonts w:hint="cs"/>
                <w:rtl/>
                <w:lang w:bidi="ar-YE"/>
              </w:rPr>
              <w:t xml:space="preserve"> الرقم التسلسلي)</w:t>
            </w:r>
          </w:p>
          <w:p w14:paraId="0B27CAAC" w14:textId="77777777" w:rsidR="000626B6" w:rsidRDefault="000626B6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تعديل نص "صور الالبوم =&gt; محتوى الالبوم) في الإضافة والتعديل</w:t>
            </w:r>
          </w:p>
          <w:p w14:paraId="60374E10" w14:textId="77777777" w:rsidR="00DA766C" w:rsidRDefault="00DA766C" w:rsidP="00524650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اذا معي 20 صورة احتاج صورة انسخ الرابط حقها هل يمكن إضافة زر لعملية النسخ في أداة رفع الصور</w:t>
            </w:r>
            <w:r w:rsidR="00152296">
              <w:rPr>
                <w:rFonts w:hint="cs"/>
                <w:rtl/>
                <w:lang w:bidi="ar-YE"/>
              </w:rPr>
              <w:t xml:space="preserve"> (لاحقا)</w:t>
            </w:r>
            <w:r w:rsidR="001E7F0F">
              <w:rPr>
                <w:rFonts w:hint="cs"/>
                <w:rtl/>
                <w:lang w:bidi="ar-YE"/>
              </w:rPr>
              <w:t xml:space="preserve"> عمل </w:t>
            </w:r>
            <w:proofErr w:type="spellStart"/>
            <w:r w:rsidR="001E7F0F">
              <w:rPr>
                <w:rFonts w:hint="cs"/>
                <w:rtl/>
                <w:lang w:bidi="ar-YE"/>
              </w:rPr>
              <w:t>مودل</w:t>
            </w:r>
            <w:proofErr w:type="spellEnd"/>
            <w:r w:rsidR="001E7F0F">
              <w:rPr>
                <w:rFonts w:hint="cs"/>
                <w:rtl/>
                <w:lang w:bidi="ar-YE"/>
              </w:rPr>
              <w:t xml:space="preserve"> يظهر لأداره هذه الصور</w:t>
            </w:r>
          </w:p>
          <w:p w14:paraId="53865BA8" w14:textId="44BAA490" w:rsidR="00183724" w:rsidRDefault="00183724" w:rsidP="00524650">
            <w:pPr>
              <w:pStyle w:val="aa"/>
              <w:numPr>
                <w:ilvl w:val="0"/>
                <w:numId w:val="28"/>
              </w:num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طريقة عرض التاريخ في صفحة عرض كل الصفحات</w:t>
            </w:r>
          </w:p>
        </w:tc>
        <w:tc>
          <w:tcPr>
            <w:tcW w:w="4950" w:type="dxa"/>
          </w:tcPr>
          <w:p w14:paraId="0A6F0791" w14:textId="77777777" w:rsidR="0096234C" w:rsidRDefault="0096234C" w:rsidP="0096234C">
            <w:pPr>
              <w:pStyle w:val="aa"/>
              <w:numPr>
                <w:ilvl w:val="0"/>
                <w:numId w:val="29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الصور لا تظهر </w:t>
            </w:r>
          </w:p>
          <w:p w14:paraId="656B6C71" w14:textId="248CF886" w:rsidR="0096234C" w:rsidRDefault="00D3206A" w:rsidP="0096234C">
            <w:pPr>
              <w:pStyle w:val="aa"/>
              <w:numPr>
                <w:ilvl w:val="0"/>
                <w:numId w:val="29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حجم الخط كبير في العنوان</w:t>
            </w:r>
          </w:p>
          <w:p w14:paraId="647712B9" w14:textId="5B7CFFBA" w:rsidR="00D3206A" w:rsidRDefault="00D3206A" w:rsidP="0096234C">
            <w:pPr>
              <w:pStyle w:val="aa"/>
              <w:numPr>
                <w:ilvl w:val="0"/>
                <w:numId w:val="29"/>
              </w:numPr>
              <w:rPr>
                <w:rtl/>
                <w:lang w:bidi="ar-YE"/>
              </w:rPr>
            </w:pPr>
          </w:p>
        </w:tc>
      </w:tr>
    </w:tbl>
    <w:p w14:paraId="2533A24C" w14:textId="77777777" w:rsidR="0096234C" w:rsidRPr="00D25541" w:rsidRDefault="0096234C" w:rsidP="00D25541"/>
    <w:p w14:paraId="1B83EDCD" w14:textId="0F837DF9" w:rsidR="00D25541" w:rsidRDefault="00D25541" w:rsidP="00D25541">
      <w:pPr>
        <w:rPr>
          <w:rtl/>
        </w:rPr>
      </w:pPr>
      <w:r w:rsidRPr="00D25541">
        <w:rPr>
          <w:rtl/>
        </w:rPr>
        <w:t xml:space="preserve">إدارة قوائم التشغيل 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4950"/>
        <w:gridCol w:w="4950"/>
      </w:tblGrid>
      <w:tr w:rsidR="007D2030" w14:paraId="583D00E0" w14:textId="77777777" w:rsidTr="00A7342B">
        <w:tc>
          <w:tcPr>
            <w:tcW w:w="4950" w:type="dxa"/>
            <w:shd w:val="clear" w:color="auto" w:fill="D9D9D9" w:themeFill="background1" w:themeFillShade="D9"/>
          </w:tcPr>
          <w:p w14:paraId="6C3FEAE9" w14:textId="77777777" w:rsidR="007D2030" w:rsidRDefault="007D2030" w:rsidP="00A7342B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الإدارة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6B23D205" w14:textId="77777777" w:rsidR="007D2030" w:rsidRDefault="007D2030" w:rsidP="00A7342B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الواجهة الرئيسية</w:t>
            </w:r>
          </w:p>
        </w:tc>
      </w:tr>
      <w:tr w:rsidR="007D2030" w14:paraId="4162BEB9" w14:textId="77777777" w:rsidTr="00A7342B">
        <w:tc>
          <w:tcPr>
            <w:tcW w:w="4950" w:type="dxa"/>
          </w:tcPr>
          <w:p w14:paraId="37578357" w14:textId="77777777" w:rsidR="007D2030" w:rsidRDefault="007D2030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جعل اللغة الإنجليزية اختياري</w:t>
            </w:r>
          </w:p>
          <w:p w14:paraId="33568503" w14:textId="77777777" w:rsidR="007D2030" w:rsidRDefault="007D2030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نسخ الرابط لا يعمل</w:t>
            </w:r>
          </w:p>
          <w:p w14:paraId="193986DB" w14:textId="77777777" w:rsidR="007D2030" w:rsidRDefault="007D2030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عند حذف أي البوم يجب التأكد هل لديه محتوى صور اذا نعم لا يمكن حذفه اذا كان لا يتم الحذف</w:t>
            </w:r>
          </w:p>
          <w:p w14:paraId="4EF72CF7" w14:textId="77777777" w:rsidR="007D2030" w:rsidRDefault="007D2030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تنظيم شكل الفرز والتصفية في صفحة عرض البوم الصور</w:t>
            </w:r>
          </w:p>
          <w:p w14:paraId="7B84DC6A" w14:textId="77777777" w:rsidR="007D2030" w:rsidRDefault="007D2030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ضبط تنسيق رسائل الخطأ عند ظهورها</w:t>
            </w:r>
          </w:p>
          <w:p w14:paraId="3308C2CC" w14:textId="77777777" w:rsidR="007D2030" w:rsidRDefault="007D2030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تغيير شكل الحالة غير مفعل عند عرض البوم الصور</w:t>
            </w:r>
          </w:p>
          <w:p w14:paraId="7225E259" w14:textId="77777777" w:rsidR="007D2030" w:rsidRDefault="007D2030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عند الإضافة في حال لم يقم المستخدم بإدخال </w:t>
            </w:r>
            <w:r>
              <w:rPr>
                <w:lang w:bidi="ar-YE"/>
              </w:rPr>
              <w:t>SEO</w:t>
            </w:r>
            <w:r>
              <w:rPr>
                <w:rFonts w:hint="cs"/>
                <w:rtl/>
                <w:lang w:bidi="ar-YE"/>
              </w:rPr>
              <w:t xml:space="preserve"> يتم اعتماد العنوان </w:t>
            </w:r>
          </w:p>
          <w:p w14:paraId="32697328" w14:textId="77777777" w:rsidR="007D2030" w:rsidRDefault="007D2030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زر الغاء في الإضافة والتعديل وعند الضغط عليه يتم نقل المستخدم الى صفحة عرض تصنيف الصفحات</w:t>
            </w:r>
          </w:p>
          <w:p w14:paraId="1273A511" w14:textId="77777777" w:rsidR="007D2030" w:rsidRDefault="007D2030" w:rsidP="00A7342B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بيانات تاريخ ووقت النشر في الإضافة والتعديل</w:t>
            </w:r>
          </w:p>
          <w:p w14:paraId="3025A83D" w14:textId="77777777" w:rsidR="007D2030" w:rsidRDefault="007D2030" w:rsidP="007D2030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ترتيب عرض التصنيفات (تاريخ النشر </w:t>
            </w:r>
            <w:r>
              <w:rPr>
                <w:rtl/>
                <w:lang w:bidi="ar-YE"/>
              </w:rPr>
              <w:t>–</w:t>
            </w:r>
            <w:r>
              <w:rPr>
                <w:rFonts w:hint="cs"/>
                <w:rtl/>
                <w:lang w:bidi="ar-YE"/>
              </w:rPr>
              <w:t xml:space="preserve"> الرقم التسلسلي)</w:t>
            </w:r>
          </w:p>
          <w:p w14:paraId="50E65FF1" w14:textId="2FB3F837" w:rsidR="00183724" w:rsidRDefault="00183724" w:rsidP="007D2030">
            <w:pPr>
              <w:pStyle w:val="aa"/>
              <w:numPr>
                <w:ilvl w:val="0"/>
                <w:numId w:val="28"/>
              </w:num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طريقة عرض التاريخ في صفحة عرض كل الصفحات</w:t>
            </w:r>
          </w:p>
        </w:tc>
        <w:tc>
          <w:tcPr>
            <w:tcW w:w="4950" w:type="dxa"/>
          </w:tcPr>
          <w:p w14:paraId="30FB742C" w14:textId="77777777" w:rsidR="007D2030" w:rsidRDefault="007D2030" w:rsidP="00A7342B">
            <w:pPr>
              <w:pStyle w:val="aa"/>
              <w:numPr>
                <w:ilvl w:val="0"/>
                <w:numId w:val="29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الصور لا تظهر </w:t>
            </w:r>
          </w:p>
          <w:p w14:paraId="39A48ABC" w14:textId="77777777" w:rsidR="007D2030" w:rsidRDefault="007D2030" w:rsidP="00A7342B">
            <w:pPr>
              <w:pStyle w:val="aa"/>
              <w:numPr>
                <w:ilvl w:val="0"/>
                <w:numId w:val="29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حجم الخط كبير في العنوان</w:t>
            </w:r>
          </w:p>
          <w:p w14:paraId="786B2476" w14:textId="77777777" w:rsidR="007D2030" w:rsidRDefault="007D2030" w:rsidP="00A7342B">
            <w:pPr>
              <w:pStyle w:val="aa"/>
              <w:numPr>
                <w:ilvl w:val="0"/>
                <w:numId w:val="29"/>
              </w:numPr>
              <w:rPr>
                <w:rtl/>
                <w:lang w:bidi="ar-YE"/>
              </w:rPr>
            </w:pPr>
          </w:p>
        </w:tc>
      </w:tr>
    </w:tbl>
    <w:p w14:paraId="428465BD" w14:textId="77777777" w:rsidR="007D2030" w:rsidRPr="00D25541" w:rsidRDefault="007D2030" w:rsidP="00D25541"/>
    <w:p w14:paraId="2F46A0F9" w14:textId="5088F038" w:rsidR="00D25541" w:rsidRDefault="00D25541" w:rsidP="00D25541">
      <w:pPr>
        <w:rPr>
          <w:rtl/>
        </w:rPr>
      </w:pPr>
      <w:r w:rsidRPr="00D25541">
        <w:rPr>
          <w:rtl/>
        </w:rPr>
        <w:t xml:space="preserve">إدارة عارض الشرائح </w:t>
      </w:r>
    </w:p>
    <w:p w14:paraId="439A3F95" w14:textId="1EF55117" w:rsidR="00D25541" w:rsidRDefault="00D25541" w:rsidP="00D25541">
      <w:pPr>
        <w:rPr>
          <w:rtl/>
        </w:rPr>
      </w:pPr>
      <w:r w:rsidRPr="00D25541">
        <w:rPr>
          <w:rtl/>
        </w:rPr>
        <w:t xml:space="preserve">إدارة القوائم </w:t>
      </w:r>
    </w:p>
    <w:p w14:paraId="31D4B153" w14:textId="77777777" w:rsidR="008863D6" w:rsidRDefault="008863D6" w:rsidP="008863D6">
      <w:pPr>
        <w:ind w:left="554"/>
        <w:rPr>
          <w:rtl/>
        </w:rPr>
      </w:pPr>
      <w:r>
        <w:rPr>
          <w:rFonts w:hint="cs"/>
          <w:rtl/>
        </w:rPr>
        <w:t>القائمة الرئيسية</w:t>
      </w:r>
    </w:p>
    <w:p w14:paraId="47A394BE" w14:textId="5119BBF0" w:rsidR="008863D6" w:rsidRDefault="008863D6" w:rsidP="008863D6">
      <w:pPr>
        <w:ind w:left="554"/>
        <w:rPr>
          <w:rFonts w:hint="cs"/>
          <w:rtl/>
        </w:rPr>
      </w:pPr>
      <w:r>
        <w:rPr>
          <w:rFonts w:hint="cs"/>
          <w:rtl/>
        </w:rPr>
        <w:t>قائمة البرامج الاكاديمي</w:t>
      </w:r>
      <w:r w:rsidR="005C78DF">
        <w:rPr>
          <w:rFonts w:hint="cs"/>
          <w:rtl/>
        </w:rPr>
        <w:t xml:space="preserve">ة </w:t>
      </w:r>
    </w:p>
    <w:p w14:paraId="698E23D3" w14:textId="77777777" w:rsidR="008863D6" w:rsidRDefault="008863D6" w:rsidP="008863D6">
      <w:pPr>
        <w:ind w:left="554"/>
        <w:rPr>
          <w:rtl/>
        </w:rPr>
      </w:pPr>
      <w:r>
        <w:rPr>
          <w:rFonts w:hint="cs"/>
          <w:rtl/>
        </w:rPr>
        <w:lastRenderedPageBreak/>
        <w:t>قائمة روابط مهمة</w:t>
      </w:r>
    </w:p>
    <w:p w14:paraId="0D013796" w14:textId="77777777" w:rsidR="008863D6" w:rsidRDefault="008863D6" w:rsidP="008863D6">
      <w:pPr>
        <w:ind w:left="554"/>
        <w:rPr>
          <w:rtl/>
        </w:rPr>
      </w:pPr>
      <w:r>
        <w:rPr>
          <w:rFonts w:hint="cs"/>
          <w:rtl/>
        </w:rPr>
        <w:t>قائمة تواصل معنا</w:t>
      </w:r>
    </w:p>
    <w:p w14:paraId="44349F6B" w14:textId="5F1F6FF5" w:rsidR="008863D6" w:rsidRPr="00D25541" w:rsidRDefault="008863D6" w:rsidP="008863D6">
      <w:pPr>
        <w:ind w:left="554"/>
      </w:pPr>
      <w:r>
        <w:rPr>
          <w:rFonts w:hint="cs"/>
          <w:rtl/>
        </w:rPr>
        <w:t>قائمة السياسات والخصوصية</w:t>
      </w:r>
    </w:p>
    <w:p w14:paraId="19D8190B" w14:textId="77777777" w:rsidR="00AE13ED" w:rsidRDefault="00AE13ED">
      <w:pPr>
        <w:bidi w:val="0"/>
        <w:rPr>
          <w:rtl/>
        </w:rPr>
      </w:pPr>
      <w:r>
        <w:rPr>
          <w:rtl/>
        </w:rPr>
        <w:br w:type="page"/>
      </w:r>
    </w:p>
    <w:p w14:paraId="0F8609C7" w14:textId="205C8E9E" w:rsidR="00D25541" w:rsidRDefault="00D25541" w:rsidP="00D25541">
      <w:pPr>
        <w:rPr>
          <w:rtl/>
          <w:lang w:bidi="ar-YE"/>
        </w:rPr>
      </w:pPr>
      <w:r w:rsidRPr="00D25541">
        <w:rPr>
          <w:rtl/>
        </w:rPr>
        <w:lastRenderedPageBreak/>
        <w:t xml:space="preserve">إدارة تصنيف الصفحات 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4950"/>
        <w:gridCol w:w="4950"/>
      </w:tblGrid>
      <w:tr w:rsidR="00BC4242" w14:paraId="6CEB4596" w14:textId="77777777" w:rsidTr="00BC4242">
        <w:tc>
          <w:tcPr>
            <w:tcW w:w="4950" w:type="dxa"/>
            <w:shd w:val="clear" w:color="auto" w:fill="D9D9D9" w:themeFill="background1" w:themeFillShade="D9"/>
          </w:tcPr>
          <w:p w14:paraId="77AB9AE0" w14:textId="14ACDBDD" w:rsidR="00BC4242" w:rsidRDefault="00BC4242" w:rsidP="00D25541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الإدارة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D61684F" w14:textId="2197964C" w:rsidR="00BC4242" w:rsidRDefault="00BC4242" w:rsidP="00D25541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الواجهة الرئيسية</w:t>
            </w:r>
          </w:p>
        </w:tc>
      </w:tr>
      <w:tr w:rsidR="00BC4242" w14:paraId="7C011C27" w14:textId="77777777" w:rsidTr="00BC4242">
        <w:tc>
          <w:tcPr>
            <w:tcW w:w="4950" w:type="dxa"/>
          </w:tcPr>
          <w:p w14:paraId="0AB56350" w14:textId="30DCF2A0" w:rsidR="00BC4242" w:rsidRDefault="00BC4242" w:rsidP="00BC4242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جعل اللغة الإنجليزية اختياري</w:t>
            </w:r>
            <w:r w:rsidR="00341FBF">
              <w:rPr>
                <w:lang w:bidi="ar-YE"/>
              </w:rPr>
              <w:t xml:space="preserve"> </w:t>
            </w:r>
            <w:r w:rsidR="00341FBF">
              <w:rPr>
                <w:rFonts w:hint="cs"/>
                <w:rtl/>
              </w:rPr>
              <w:t>(تم)</w:t>
            </w:r>
          </w:p>
          <w:p w14:paraId="2E3E5423" w14:textId="2216F803" w:rsidR="00BC4242" w:rsidRDefault="00BC4242" w:rsidP="00BC4242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نسخ الرابط لا يعمل</w:t>
            </w:r>
            <w:r w:rsidR="00341FBF">
              <w:rPr>
                <w:rFonts w:hint="cs"/>
                <w:rtl/>
                <w:lang w:bidi="ar-YE"/>
              </w:rPr>
              <w:t xml:space="preserve"> (تم)</w:t>
            </w:r>
          </w:p>
          <w:p w14:paraId="518847A5" w14:textId="24F1F87D" w:rsidR="00BC4242" w:rsidRDefault="00BC4242" w:rsidP="00BC4242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عند حذف أي تصنيف يجب التأكد هل لديه صفحات فرعية اذا نعم لا يمكن حذفه اذا كان لا يتم الحذف</w:t>
            </w:r>
            <w:r w:rsidR="00341FBF">
              <w:rPr>
                <w:rFonts w:hint="cs"/>
                <w:rtl/>
                <w:lang w:bidi="ar-YE"/>
              </w:rPr>
              <w:t>(تم)</w:t>
            </w:r>
          </w:p>
          <w:p w14:paraId="58ED5CF5" w14:textId="50881989" w:rsidR="00BC4242" w:rsidRDefault="00BC4242" w:rsidP="00BC4242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تنظيم شكل الفرز والتصفية في صفحة عرض تصنيف الصفحات</w:t>
            </w:r>
            <w:r w:rsidR="00341FBF">
              <w:rPr>
                <w:rFonts w:hint="cs"/>
                <w:rtl/>
                <w:lang w:bidi="ar-YE"/>
              </w:rPr>
              <w:t>(تم)</w:t>
            </w:r>
          </w:p>
          <w:p w14:paraId="3A0CAA5F" w14:textId="2C6E16A2" w:rsidR="00BC4242" w:rsidRDefault="00BC4242" w:rsidP="00BC4242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ضبط تنسيق رسائل الخطأ عند ظهورها</w:t>
            </w:r>
            <w:r w:rsidR="00341FBF">
              <w:rPr>
                <w:rFonts w:hint="cs"/>
                <w:rtl/>
                <w:lang w:bidi="ar-YE"/>
              </w:rPr>
              <w:t>(لا)</w:t>
            </w:r>
          </w:p>
          <w:p w14:paraId="2A788612" w14:textId="2B77A118" w:rsidR="00BC4242" w:rsidRDefault="00BC4242" w:rsidP="00BC4242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تغيير شكل الحالة غير مفعل عند عرض تصنيف الصفحات</w:t>
            </w:r>
            <w:r w:rsidR="00341FBF">
              <w:rPr>
                <w:rFonts w:hint="cs"/>
                <w:rtl/>
                <w:lang w:bidi="ar-YE"/>
              </w:rPr>
              <w:t>(تم)</w:t>
            </w:r>
          </w:p>
          <w:p w14:paraId="6A13EE8C" w14:textId="6B0DC6BD" w:rsidR="00BC4242" w:rsidRDefault="00BC4242" w:rsidP="00BC4242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عند الإضافة في حال لم يقم المستخدم بإدخال </w:t>
            </w:r>
            <w:r>
              <w:rPr>
                <w:lang w:bidi="ar-YE"/>
              </w:rPr>
              <w:t>SEO</w:t>
            </w:r>
            <w:r>
              <w:rPr>
                <w:rFonts w:hint="cs"/>
                <w:rtl/>
                <w:lang w:bidi="ar-YE"/>
              </w:rPr>
              <w:t xml:space="preserve"> يتم اعتماد العنوان </w:t>
            </w:r>
            <w:r w:rsidR="00341FBF">
              <w:rPr>
                <w:rFonts w:hint="cs"/>
                <w:rtl/>
                <w:lang w:bidi="ar-YE"/>
              </w:rPr>
              <w:t>(تم)</w:t>
            </w:r>
          </w:p>
          <w:p w14:paraId="79CBAE00" w14:textId="15FD304A" w:rsidR="00BC4242" w:rsidRDefault="00BC4242" w:rsidP="00BC4242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زر الغاء في الإضافة والتعديل وعند الضغط عليه يتم نقل المستخدم الى صفحة عرض تصنيف الصفحات</w:t>
            </w:r>
            <w:r w:rsidR="00341FBF">
              <w:rPr>
                <w:rFonts w:hint="cs"/>
                <w:rtl/>
                <w:lang w:bidi="ar-YE"/>
              </w:rPr>
              <w:t>(تم)</w:t>
            </w:r>
          </w:p>
          <w:p w14:paraId="0F79302D" w14:textId="7E584885" w:rsidR="00BC4242" w:rsidRDefault="00BC4242" w:rsidP="00BC4242">
            <w:pPr>
              <w:pStyle w:val="aa"/>
              <w:numPr>
                <w:ilvl w:val="0"/>
                <w:numId w:val="28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بيانات تاريخ ووقت النشر في الإضافة والتعديل</w:t>
            </w:r>
            <w:r w:rsidR="00341FBF">
              <w:rPr>
                <w:rFonts w:hint="cs"/>
                <w:rtl/>
                <w:lang w:bidi="ar-YE"/>
              </w:rPr>
              <w:t>(تم)</w:t>
            </w:r>
          </w:p>
          <w:p w14:paraId="18D96FC0" w14:textId="7F3E3B6E" w:rsidR="0096234C" w:rsidRDefault="00BC4242" w:rsidP="0096234C">
            <w:pPr>
              <w:pStyle w:val="aa"/>
              <w:numPr>
                <w:ilvl w:val="0"/>
                <w:numId w:val="28"/>
              </w:num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ترتيب عرض </w:t>
            </w:r>
            <w:r w:rsidR="0096234C">
              <w:rPr>
                <w:rFonts w:hint="cs"/>
                <w:rtl/>
                <w:lang w:bidi="ar-YE"/>
              </w:rPr>
              <w:t>التصنيفات (تاريخ النشر</w:t>
            </w:r>
            <w:r w:rsidR="00BB7F70">
              <w:rPr>
                <w:rFonts w:hint="cs"/>
                <w:rtl/>
                <w:lang w:bidi="ar-YE"/>
              </w:rPr>
              <w:t>- تاريخ الانشاء</w:t>
            </w:r>
            <w:r w:rsidR="0096234C">
              <w:rPr>
                <w:rFonts w:hint="cs"/>
                <w:rtl/>
                <w:lang w:bidi="ar-YE"/>
              </w:rPr>
              <w:t xml:space="preserve"> </w:t>
            </w:r>
            <w:r w:rsidR="0096234C">
              <w:rPr>
                <w:rtl/>
                <w:lang w:bidi="ar-YE"/>
              </w:rPr>
              <w:t>–</w:t>
            </w:r>
            <w:r w:rsidR="0096234C">
              <w:rPr>
                <w:rFonts w:hint="cs"/>
                <w:rtl/>
                <w:lang w:bidi="ar-YE"/>
              </w:rPr>
              <w:t xml:space="preserve"> الرقم التسلسلي)</w:t>
            </w:r>
            <w:r w:rsidR="00341FBF">
              <w:rPr>
                <w:rFonts w:hint="cs"/>
                <w:rtl/>
                <w:lang w:bidi="ar-YE"/>
              </w:rPr>
              <w:t xml:space="preserve"> (تم)</w:t>
            </w:r>
          </w:p>
        </w:tc>
        <w:tc>
          <w:tcPr>
            <w:tcW w:w="4950" w:type="dxa"/>
          </w:tcPr>
          <w:p w14:paraId="68A0CDB9" w14:textId="77777777" w:rsidR="00BC4242" w:rsidRDefault="00BC4242" w:rsidP="00D25541">
            <w:pPr>
              <w:rPr>
                <w:rtl/>
                <w:lang w:bidi="ar-YE"/>
              </w:rPr>
            </w:pPr>
          </w:p>
        </w:tc>
      </w:tr>
    </w:tbl>
    <w:p w14:paraId="2431D82F" w14:textId="5D11C8F0" w:rsidR="00D25541" w:rsidRDefault="00D25541" w:rsidP="00D25541">
      <w:pPr>
        <w:rPr>
          <w:rtl/>
        </w:rPr>
      </w:pPr>
      <w:r w:rsidRPr="00D25541">
        <w:rPr>
          <w:rtl/>
        </w:rPr>
        <w:t xml:space="preserve">إدارة الصفحات 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4950"/>
        <w:gridCol w:w="4950"/>
      </w:tblGrid>
      <w:tr w:rsidR="00BA5727" w14:paraId="126375FE" w14:textId="77777777" w:rsidTr="00A7342B">
        <w:tc>
          <w:tcPr>
            <w:tcW w:w="4950" w:type="dxa"/>
            <w:shd w:val="clear" w:color="auto" w:fill="D9D9D9" w:themeFill="background1" w:themeFillShade="D9"/>
          </w:tcPr>
          <w:p w14:paraId="25D57A12" w14:textId="77777777" w:rsidR="00BA5727" w:rsidRDefault="00BA5727" w:rsidP="00A7342B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الإدارة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9B8D22B" w14:textId="77777777" w:rsidR="00BA5727" w:rsidRDefault="00BA5727" w:rsidP="00A7342B">
            <w:p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الواجهة الرئيسية</w:t>
            </w:r>
          </w:p>
        </w:tc>
      </w:tr>
      <w:tr w:rsidR="00BA5727" w14:paraId="3A40C301" w14:textId="77777777" w:rsidTr="00A7342B">
        <w:tc>
          <w:tcPr>
            <w:tcW w:w="4950" w:type="dxa"/>
          </w:tcPr>
          <w:p w14:paraId="0CB257DC" w14:textId="5FD0F04E" w:rsidR="00BA5727" w:rsidRDefault="00BA5727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جعل اللغة الإنجليزية اختياري</w:t>
            </w:r>
            <w:r w:rsidR="00D22401">
              <w:rPr>
                <w:rFonts w:hint="cs"/>
                <w:rtl/>
                <w:lang w:bidi="ar-YE"/>
              </w:rPr>
              <w:t xml:space="preserve"> (تم)</w:t>
            </w:r>
          </w:p>
          <w:p w14:paraId="30E14A72" w14:textId="0CA0715C" w:rsidR="00BA5727" w:rsidRDefault="00BA5727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نسخ الرابط </w:t>
            </w:r>
            <w:r w:rsidR="0034175E">
              <w:rPr>
                <w:rFonts w:hint="cs"/>
                <w:rtl/>
                <w:lang w:bidi="ar-YE"/>
              </w:rPr>
              <w:t>فيه // يجب التعديل</w:t>
            </w:r>
            <w:r w:rsidR="00D22401">
              <w:rPr>
                <w:rFonts w:hint="cs"/>
                <w:rtl/>
                <w:lang w:bidi="ar-YE"/>
              </w:rPr>
              <w:t xml:space="preserve"> (تم)</w:t>
            </w:r>
          </w:p>
          <w:p w14:paraId="4EA2770E" w14:textId="40E7B8E7" w:rsidR="00BA5727" w:rsidRDefault="00BA5727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تنظيم شكل الفرز والتصفية في صفحة عرض تصنيف الصفحات</w:t>
            </w:r>
            <w:r w:rsidR="00D22401">
              <w:rPr>
                <w:rFonts w:hint="cs"/>
                <w:rtl/>
                <w:lang w:bidi="ar-YE"/>
              </w:rPr>
              <w:t xml:space="preserve"> (تم)</w:t>
            </w:r>
          </w:p>
          <w:p w14:paraId="49BE368B" w14:textId="09A05109" w:rsidR="00BA5727" w:rsidRDefault="00BA5727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ضبط تنسيق رسائل الخطأ عند ظهورها</w:t>
            </w:r>
            <w:r w:rsidR="00D22401">
              <w:rPr>
                <w:rFonts w:hint="cs"/>
                <w:rtl/>
                <w:lang w:bidi="ar-YE"/>
              </w:rPr>
              <w:t xml:space="preserve"> (لا)</w:t>
            </w:r>
          </w:p>
          <w:p w14:paraId="213F3FE6" w14:textId="6502E1E1" w:rsidR="00BA5727" w:rsidRDefault="00BA5727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تغيير شكل الحالة غير مفعل عند عرض الصفحات</w:t>
            </w:r>
            <w:r w:rsidR="00D22401">
              <w:rPr>
                <w:rFonts w:hint="cs"/>
                <w:rtl/>
                <w:lang w:bidi="ar-YE"/>
              </w:rPr>
              <w:t xml:space="preserve"> (تم)</w:t>
            </w:r>
          </w:p>
          <w:p w14:paraId="12832663" w14:textId="249D68F5" w:rsidR="00BA5727" w:rsidRDefault="00BA5727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عند الإضافة في حال لم يقم المستخدم بإدخال </w:t>
            </w:r>
            <w:r>
              <w:rPr>
                <w:lang w:bidi="ar-YE"/>
              </w:rPr>
              <w:t>SEO</w:t>
            </w:r>
            <w:r>
              <w:rPr>
                <w:rFonts w:hint="cs"/>
                <w:rtl/>
                <w:lang w:bidi="ar-YE"/>
              </w:rPr>
              <w:t xml:space="preserve"> يتم اعتماد العنوان </w:t>
            </w:r>
            <w:r w:rsidR="00D22401">
              <w:rPr>
                <w:rFonts w:hint="cs"/>
                <w:rtl/>
                <w:lang w:bidi="ar-YE"/>
              </w:rPr>
              <w:t xml:space="preserve"> (تم)</w:t>
            </w:r>
          </w:p>
          <w:p w14:paraId="4C64508C" w14:textId="0A7744B0" w:rsidR="00BA5727" w:rsidRDefault="00BA5727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زر الغاء في الإضافة والتعديل وعند الضغط عليه يتم نقل المستخدم الى صفحة عرض الصفحات</w:t>
            </w:r>
            <w:r w:rsidR="00D22401">
              <w:rPr>
                <w:rFonts w:hint="cs"/>
                <w:rtl/>
                <w:lang w:bidi="ar-YE"/>
              </w:rPr>
              <w:t>(تم)</w:t>
            </w:r>
          </w:p>
          <w:p w14:paraId="3F72E79F" w14:textId="2758DB4F" w:rsidR="00BA5727" w:rsidRDefault="00BA5727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إضافة بيانات تاريخ ووقت النشر في الإضافة والتعديل</w:t>
            </w:r>
            <w:r w:rsidR="00D22401">
              <w:rPr>
                <w:rFonts w:hint="cs"/>
                <w:rtl/>
                <w:lang w:bidi="ar-YE"/>
              </w:rPr>
              <w:t xml:space="preserve"> (تم)</w:t>
            </w:r>
          </w:p>
          <w:p w14:paraId="76D38516" w14:textId="688762DA" w:rsidR="00BA5727" w:rsidRDefault="00BA5727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ترتيب عرض التصنيفات (تاريخ النشر- تاريخ الانشاء </w:t>
            </w:r>
            <w:r>
              <w:rPr>
                <w:rtl/>
                <w:lang w:bidi="ar-YE"/>
              </w:rPr>
              <w:t>–</w:t>
            </w:r>
            <w:r>
              <w:rPr>
                <w:rFonts w:hint="cs"/>
                <w:rtl/>
                <w:lang w:bidi="ar-YE"/>
              </w:rPr>
              <w:t xml:space="preserve"> الرقم التسلسلي)</w:t>
            </w:r>
            <w:r w:rsidR="00D22401">
              <w:rPr>
                <w:rFonts w:hint="cs"/>
                <w:rtl/>
                <w:lang w:bidi="ar-YE"/>
              </w:rPr>
              <w:t xml:space="preserve"> (تم)</w:t>
            </w:r>
          </w:p>
          <w:p w14:paraId="2DA8A9E4" w14:textId="36C8688C" w:rsidR="00BA5727" w:rsidRDefault="00BA5727" w:rsidP="005E2319">
            <w:pPr>
              <w:pStyle w:val="aa"/>
              <w:numPr>
                <w:ilvl w:val="0"/>
                <w:numId w:val="33"/>
              </w:num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طريقة عرض التاريخ في صفحة عرض كل </w:t>
            </w:r>
            <w:r w:rsidR="00665D64">
              <w:rPr>
                <w:rFonts w:hint="cs"/>
                <w:rtl/>
                <w:lang w:bidi="ar-YE"/>
              </w:rPr>
              <w:t>الصفحات</w:t>
            </w:r>
            <w:r>
              <w:rPr>
                <w:rFonts w:hint="cs"/>
                <w:rtl/>
                <w:lang w:bidi="ar-YE"/>
              </w:rPr>
              <w:t xml:space="preserve"> </w:t>
            </w:r>
            <w:r w:rsidR="00D22401">
              <w:rPr>
                <w:rFonts w:hint="cs"/>
                <w:rtl/>
                <w:lang w:bidi="ar-YE"/>
              </w:rPr>
              <w:t>(تم)</w:t>
            </w:r>
          </w:p>
          <w:p w14:paraId="362C93A8" w14:textId="0217CB97" w:rsidR="007A307E" w:rsidRDefault="00F14F02" w:rsidP="005E2319">
            <w:pPr>
              <w:pStyle w:val="aa"/>
              <w:numPr>
                <w:ilvl w:val="0"/>
                <w:numId w:val="33"/>
              </w:numPr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عرض التصنيف تحت العنوان عند عرض كل الصفحات</w:t>
            </w:r>
            <w:r w:rsidR="00D22401">
              <w:rPr>
                <w:rFonts w:hint="cs"/>
                <w:rtl/>
                <w:lang w:bidi="ar-YE"/>
              </w:rPr>
              <w:t xml:space="preserve"> (تم)</w:t>
            </w:r>
          </w:p>
        </w:tc>
        <w:tc>
          <w:tcPr>
            <w:tcW w:w="4950" w:type="dxa"/>
          </w:tcPr>
          <w:p w14:paraId="67296627" w14:textId="77777777" w:rsidR="00BA5727" w:rsidRDefault="00BA5727" w:rsidP="00A7342B">
            <w:pPr>
              <w:rPr>
                <w:rtl/>
                <w:lang w:bidi="ar-YE"/>
              </w:rPr>
            </w:pPr>
          </w:p>
        </w:tc>
      </w:tr>
    </w:tbl>
    <w:p w14:paraId="0E56750F" w14:textId="77777777" w:rsidR="00BA5727" w:rsidRPr="00D25541" w:rsidRDefault="00BA5727" w:rsidP="00D25541">
      <w:pPr>
        <w:rPr>
          <w:lang w:bidi="ar-YE"/>
        </w:rPr>
      </w:pPr>
    </w:p>
    <w:p w14:paraId="273F4217" w14:textId="4809FA20" w:rsidR="00D25541" w:rsidRPr="00D25541" w:rsidRDefault="00D25541" w:rsidP="00D25541">
      <w:r w:rsidRPr="00D25541">
        <w:rPr>
          <w:rtl/>
        </w:rPr>
        <w:t xml:space="preserve">إدارة الكلمات المفتاحية </w:t>
      </w:r>
    </w:p>
    <w:p w14:paraId="40D73CFB" w14:textId="2CB09603" w:rsidR="00D25541" w:rsidRPr="00D25541" w:rsidRDefault="00D25541" w:rsidP="00D25541">
      <w:r w:rsidRPr="00D25541">
        <w:rPr>
          <w:rtl/>
        </w:rPr>
        <w:t xml:space="preserve">إدارة </w:t>
      </w:r>
      <w:proofErr w:type="spellStart"/>
      <w:r w:rsidRPr="00D25541">
        <w:rPr>
          <w:rtl/>
        </w:rPr>
        <w:t>الإرشيف</w:t>
      </w:r>
      <w:proofErr w:type="spellEnd"/>
      <w:r w:rsidRPr="00D25541">
        <w:rPr>
          <w:rtl/>
        </w:rPr>
        <w:t xml:space="preserve"> </w:t>
      </w:r>
    </w:p>
    <w:p w14:paraId="1C4B2DBF" w14:textId="414F5D73" w:rsidR="00D25541" w:rsidRPr="00D25541" w:rsidRDefault="00D25541" w:rsidP="00D25541">
      <w:r w:rsidRPr="00D25541">
        <w:rPr>
          <w:rtl/>
        </w:rPr>
        <w:t xml:space="preserve">إدارة إحصائيات الجامعة </w:t>
      </w:r>
    </w:p>
    <w:p w14:paraId="23CB95B4" w14:textId="1CDB96A6" w:rsidR="00106529" w:rsidRPr="00D25541" w:rsidRDefault="00D25541" w:rsidP="00D25541">
      <w:pPr>
        <w:rPr>
          <w:rtl/>
        </w:rPr>
      </w:pPr>
      <w:r w:rsidRPr="00D25541">
        <w:rPr>
          <w:rtl/>
        </w:rPr>
        <w:t xml:space="preserve">الاعدادات العامة </w:t>
      </w:r>
    </w:p>
    <w:sectPr w:rsidR="00106529" w:rsidRPr="00D25541" w:rsidSect="00D25541">
      <w:headerReference w:type="default" r:id="rId8"/>
      <w:footerReference w:type="default" r:id="rId9"/>
      <w:pgSz w:w="11906" w:h="16838" w:code="9"/>
      <w:pgMar w:top="2410" w:right="720" w:bottom="720" w:left="1276" w:header="706" w:footer="706" w:gutter="0"/>
      <w:cols w:space="708"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58CC7" w14:textId="77777777" w:rsidR="00506DE0" w:rsidRDefault="00506DE0">
      <w:r>
        <w:separator/>
      </w:r>
    </w:p>
  </w:endnote>
  <w:endnote w:type="continuationSeparator" w:id="0">
    <w:p w14:paraId="386FAB3A" w14:textId="77777777" w:rsidR="00506DE0" w:rsidRDefault="0050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AdvertisingExtraBold">
    <w:charset w:val="B2"/>
    <w:family w:val="auto"/>
    <w:pitch w:val="variable"/>
    <w:sig w:usb0="00002001" w:usb1="00000000" w:usb2="00000000" w:usb3="00000000" w:csb0="00000040" w:csb1="00000000"/>
  </w:font>
  <w:font w:name="AF_Najed">
    <w:charset w:val="B2"/>
    <w:family w:val="auto"/>
    <w:pitch w:val="variable"/>
    <w:sig w:usb0="00002001" w:usb1="00000000" w:usb2="00000000" w:usb3="00000000" w:csb0="00000040" w:csb1="00000000"/>
  </w:font>
  <w:font w:name="MCS Taybah S_U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3937C" w14:textId="77777777" w:rsidR="004170E8" w:rsidRPr="00EC6859" w:rsidRDefault="004170E8" w:rsidP="007E2AA1">
    <w:pPr>
      <w:pStyle w:val="a4"/>
      <w:tabs>
        <w:tab w:val="clear" w:pos="4153"/>
        <w:tab w:val="clear" w:pos="8306"/>
      </w:tabs>
      <w:jc w:val="right"/>
      <w:rPr>
        <w:sz w:val="22"/>
        <w:szCs w:val="22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2DA3C" w14:textId="77777777" w:rsidR="00506DE0" w:rsidRDefault="00506DE0">
      <w:r>
        <w:separator/>
      </w:r>
    </w:p>
  </w:footnote>
  <w:footnote w:type="continuationSeparator" w:id="0">
    <w:p w14:paraId="15B85555" w14:textId="77777777" w:rsidR="00506DE0" w:rsidRDefault="00506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3BD7B" w14:textId="6CB25A8A" w:rsidR="004170E8" w:rsidRDefault="0000170B">
    <w:pPr>
      <w:pStyle w:val="a3"/>
      <w:tabs>
        <w:tab w:val="clear" w:pos="4153"/>
        <w:tab w:val="clear" w:pos="8306"/>
      </w:tabs>
      <w:rPr>
        <w:rtl/>
      </w:rPr>
    </w:pPr>
    <w:r>
      <w:rPr>
        <w:noProof/>
        <w:rtl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CE72DA" wp14:editId="1733A50D">
              <wp:simplePos x="0" y="0"/>
              <wp:positionH relativeFrom="page">
                <wp:posOffset>4709795</wp:posOffset>
              </wp:positionH>
              <wp:positionV relativeFrom="paragraph">
                <wp:posOffset>297180</wp:posOffset>
              </wp:positionV>
              <wp:extent cx="2636520" cy="349250"/>
              <wp:effectExtent l="0" t="0" r="0" b="0"/>
              <wp:wrapNone/>
              <wp:docPr id="63444960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6520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B36D4B" w14:textId="4881F1A9" w:rsidR="0000170B" w:rsidRPr="0000170B" w:rsidRDefault="0000170B" w:rsidP="00841CBA">
                          <w:pPr>
                            <w:pStyle w:val="7"/>
                            <w:rPr>
                              <w:rFonts w:cs="AL-Mateen"/>
                              <w:b/>
                              <w:bCs/>
                              <w:sz w:val="28"/>
                              <w:szCs w:val="28"/>
                              <w:rtl/>
                              <w:lang w:bidi="ar-YE"/>
                            </w:rPr>
                          </w:pPr>
                          <w:r w:rsidRPr="0000170B">
                            <w:rPr>
                              <w:rFonts w:cs="AL-Mateen" w:hint="cs"/>
                              <w:b/>
                              <w:bCs/>
                              <w:sz w:val="28"/>
                              <w:szCs w:val="28"/>
                              <w:rtl/>
                              <w:lang w:bidi="ar-YE"/>
                            </w:rPr>
                            <w:t>جامعة إب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72D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370.85pt;margin-top:23.4pt;width:207.6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" filled="f" stroked="f">
              <v:textbox>
                <w:txbxContent>
                  <w:p w14:paraId="7FB36D4B" w14:textId="4881F1A9" w:rsidR="0000170B" w:rsidRPr="0000170B" w:rsidRDefault="0000170B" w:rsidP="00841CBA">
                    <w:pPr>
                      <w:pStyle w:val="Heading7"/>
                      <w:rPr>
                        <w:rFonts w:cs="AL-Mateen"/>
                        <w:b/>
                        <w:bCs/>
                        <w:sz w:val="28"/>
                        <w:szCs w:val="28"/>
                        <w:rtl/>
                        <w:lang w:bidi="ar-YE"/>
                      </w:rPr>
                    </w:pPr>
                    <w:r w:rsidRPr="0000170B">
                      <w:rPr>
                        <w:rFonts w:cs="AL-Mateen" w:hint="cs"/>
                        <w:b/>
                        <w:bCs/>
                        <w:sz w:val="28"/>
                        <w:szCs w:val="28"/>
                        <w:rtl/>
                        <w:lang w:bidi="ar-YE"/>
                      </w:rPr>
                      <w:t>جامعة إب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D5C9C">
      <w:rPr>
        <w:noProof/>
        <w:rtl/>
        <w:lang w:eastAsia="en-US"/>
      </w:rPr>
      <w:drawing>
        <wp:anchor distT="0" distB="0" distL="114300" distR="114300" simplePos="0" relativeHeight="251660288" behindDoc="0" locked="0" layoutInCell="1" allowOverlap="1" wp14:anchorId="4413F99E" wp14:editId="11485519">
          <wp:simplePos x="0" y="0"/>
          <wp:positionH relativeFrom="column">
            <wp:posOffset>2422842</wp:posOffset>
          </wp:positionH>
          <wp:positionV relativeFrom="paragraph">
            <wp:posOffset>-29210</wp:posOffset>
          </wp:positionV>
          <wp:extent cx="905510" cy="905510"/>
          <wp:effectExtent l="0" t="0" r="8890" b="8890"/>
          <wp:wrapNone/>
          <wp:docPr id="21" name="صورة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صورة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5510" cy="905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5C9C">
      <w:rPr>
        <w:noProof/>
        <w:rtl/>
        <w:lang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DF9958B" wp14:editId="4AEAED62">
              <wp:simplePos x="0" y="0"/>
              <wp:positionH relativeFrom="column">
                <wp:posOffset>-554990</wp:posOffset>
              </wp:positionH>
              <wp:positionV relativeFrom="paragraph">
                <wp:posOffset>59690</wp:posOffset>
              </wp:positionV>
              <wp:extent cx="1828800" cy="709295"/>
              <wp:effectExtent l="0" t="2540" r="2540" b="2540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709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DEC4E" w14:textId="77777777" w:rsidR="00DC0EAA" w:rsidRPr="0091245F" w:rsidRDefault="00DC0EAA" w:rsidP="00DC0EAA">
                          <w:pPr>
                            <w:jc w:val="lowKashida"/>
                            <w:rPr>
                              <w:sz w:val="22"/>
                              <w:szCs w:val="22"/>
                              <w:rtl/>
                            </w:rPr>
                          </w:pPr>
                          <w:r w:rsidRPr="0091245F">
                            <w:rPr>
                              <w:rFonts w:hint="cs"/>
                              <w:sz w:val="22"/>
                              <w:szCs w:val="22"/>
                              <w:rtl/>
                            </w:rPr>
                            <w:t>الرقـــم: ..............................</w:t>
                          </w:r>
                          <w:r w:rsidRPr="0091245F">
                            <w:rPr>
                              <w:sz w:val="22"/>
                              <w:szCs w:val="22"/>
                              <w:rtl/>
                            </w:rPr>
                            <w:br/>
                          </w:r>
                          <w:r w:rsidRPr="0091245F">
                            <w:rPr>
                              <w:rFonts w:hint="cs"/>
                              <w:sz w:val="22"/>
                              <w:szCs w:val="22"/>
                              <w:rtl/>
                            </w:rPr>
                            <w:t xml:space="preserve"> التاريخ: .............................. المرفقات: ..............................</w:t>
                          </w:r>
                          <w:r w:rsidRPr="0091245F">
                            <w:rPr>
                              <w:sz w:val="22"/>
                              <w:szCs w:val="22"/>
                              <w:rtl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9958B" id="Text Box 10" o:spid="_x0000_s1027" type="#_x0000_t202" style="position:absolute;left:0;text-align:left;margin-left:-43.7pt;margin-top:4.7pt;width:2in;height:55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" filled="f" stroked="f">
              <v:textbox>
                <w:txbxContent>
                  <w:p w14:paraId="685DEC4E" w14:textId="77777777" w:rsidR="00DC0EAA" w:rsidRPr="0091245F" w:rsidRDefault="00DC0EAA" w:rsidP="00DC0EAA">
                    <w:pPr>
                      <w:jc w:val="lowKashida"/>
                      <w:rPr>
                        <w:sz w:val="22"/>
                        <w:szCs w:val="22"/>
                        <w:rtl/>
                      </w:rPr>
                    </w:pPr>
                    <w:r w:rsidRPr="0091245F">
                      <w:rPr>
                        <w:rFonts w:hint="cs"/>
                        <w:sz w:val="22"/>
                        <w:szCs w:val="22"/>
                        <w:rtl/>
                      </w:rPr>
                      <w:t>الرقـــم: ..............................</w:t>
                    </w:r>
                    <w:r w:rsidRPr="0091245F">
                      <w:rPr>
                        <w:sz w:val="22"/>
                        <w:szCs w:val="22"/>
                        <w:rtl/>
                      </w:rPr>
                      <w:br/>
                    </w:r>
                    <w:r w:rsidRPr="0091245F">
                      <w:rPr>
                        <w:rFonts w:hint="cs"/>
                        <w:sz w:val="22"/>
                        <w:szCs w:val="22"/>
                        <w:rtl/>
                      </w:rPr>
                      <w:t xml:space="preserve"> التاريخ: .............................. المرفقات: ..............................</w:t>
                    </w:r>
                    <w:r w:rsidRPr="0091245F">
                      <w:rPr>
                        <w:sz w:val="22"/>
                        <w:szCs w:val="22"/>
                        <w:rtl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 w:rsidR="009D5C9C">
      <w:rPr>
        <w:noProof/>
        <w:rtl/>
        <w:lang w:eastAsia="en-US"/>
      </w:rPr>
      <w:drawing>
        <wp:anchor distT="0" distB="0" distL="114300" distR="114300" simplePos="0" relativeHeight="251656192" behindDoc="0" locked="0" layoutInCell="1" allowOverlap="1" wp14:anchorId="552A1997" wp14:editId="1C5555CD">
          <wp:simplePos x="0" y="0"/>
          <wp:positionH relativeFrom="column">
            <wp:posOffset>4661535</wp:posOffset>
          </wp:positionH>
          <wp:positionV relativeFrom="paragraph">
            <wp:posOffset>21590</wp:posOffset>
          </wp:positionV>
          <wp:extent cx="1130300" cy="255270"/>
          <wp:effectExtent l="0" t="0" r="0" b="0"/>
          <wp:wrapNone/>
          <wp:docPr id="22" name="صورة 9" descr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255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5C9C">
      <w:rPr>
        <w:noProof/>
        <w:rtl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BC979F" wp14:editId="5311AE70">
              <wp:simplePos x="0" y="0"/>
              <wp:positionH relativeFrom="column">
                <wp:posOffset>-548005</wp:posOffset>
              </wp:positionH>
              <wp:positionV relativeFrom="paragraph">
                <wp:posOffset>1017270</wp:posOffset>
              </wp:positionV>
              <wp:extent cx="6840220" cy="0"/>
              <wp:effectExtent l="23495" t="26670" r="22860" b="30480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444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5A8D3" id="Line 1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15pt,80.1pt" to="495.4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" strokeweight="3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mso1D"/>
      </v:shape>
    </w:pict>
  </w:numPicBullet>
  <w:numPicBullet w:numPicBulletId="1">
    <w:pict>
      <v:shape id="_x0000_i1059" type="#_x0000_t75" style="width:11.4pt;height:11.4pt" o:bullet="t">
        <v:imagedata r:id="rId2" o:title="BD10297_"/>
      </v:shape>
    </w:pict>
  </w:numPicBullet>
  <w:numPicBullet w:numPicBulletId="2">
    <w:pict>
      <v:shape id="_x0000_i1060" type="#_x0000_t75" style="width:9pt;height:9pt" o:bullet="t">
        <v:imagedata r:id="rId3" o:title="BD10299_"/>
      </v:shape>
    </w:pict>
  </w:numPicBullet>
  <w:numPicBullet w:numPicBulletId="3">
    <w:pict>
      <v:shape id="_x0000_i1061" type="#_x0000_t75" style="width:9pt;height:9pt" o:bullet="t">
        <v:imagedata r:id="rId4" o:title="j0115866"/>
      </v:shape>
    </w:pict>
  </w:numPicBullet>
  <w:abstractNum w:abstractNumId="0" w15:restartNumberingAfterBreak="0">
    <w:nsid w:val="00D21E3F"/>
    <w:multiLevelType w:val="hybridMultilevel"/>
    <w:tmpl w:val="31F03AA8"/>
    <w:lvl w:ilvl="0" w:tplc="E83E22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10AA"/>
    <w:multiLevelType w:val="hybridMultilevel"/>
    <w:tmpl w:val="F168B0BA"/>
    <w:lvl w:ilvl="0" w:tplc="55CE48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2" w15:restartNumberingAfterBreak="0">
    <w:nsid w:val="022626CA"/>
    <w:multiLevelType w:val="hybridMultilevel"/>
    <w:tmpl w:val="D8A008A8"/>
    <w:lvl w:ilvl="0" w:tplc="5B8ED266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F388C"/>
    <w:multiLevelType w:val="hybridMultilevel"/>
    <w:tmpl w:val="34C86E1E"/>
    <w:lvl w:ilvl="0" w:tplc="0CF20C16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462C8F"/>
    <w:multiLevelType w:val="hybridMultilevel"/>
    <w:tmpl w:val="33E43C82"/>
    <w:lvl w:ilvl="0" w:tplc="55CE48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5" w15:restartNumberingAfterBreak="0">
    <w:nsid w:val="14E9610A"/>
    <w:multiLevelType w:val="hybridMultilevel"/>
    <w:tmpl w:val="9A4CF31A"/>
    <w:lvl w:ilvl="0" w:tplc="8CA62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D679F"/>
    <w:multiLevelType w:val="hybridMultilevel"/>
    <w:tmpl w:val="F90CC7A0"/>
    <w:lvl w:ilvl="0" w:tplc="55CE48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7" w15:restartNumberingAfterBreak="0">
    <w:nsid w:val="16D35501"/>
    <w:multiLevelType w:val="hybridMultilevel"/>
    <w:tmpl w:val="A4A83CDC"/>
    <w:lvl w:ilvl="0" w:tplc="1D94F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30C33"/>
    <w:multiLevelType w:val="hybridMultilevel"/>
    <w:tmpl w:val="4CB6629E"/>
    <w:lvl w:ilvl="0" w:tplc="55CE4898">
      <w:start w:val="1"/>
      <w:numFmt w:val="decimal"/>
      <w:lvlText w:val="%1"/>
      <w:lvlJc w:val="left"/>
      <w:pPr>
        <w:tabs>
          <w:tab w:val="num" w:pos="879"/>
        </w:tabs>
        <w:ind w:left="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7B5E59"/>
    <w:multiLevelType w:val="hybridMultilevel"/>
    <w:tmpl w:val="D80A9EF4"/>
    <w:lvl w:ilvl="0" w:tplc="62A84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A2B51"/>
    <w:multiLevelType w:val="hybridMultilevel"/>
    <w:tmpl w:val="09DA49A8"/>
    <w:lvl w:ilvl="0" w:tplc="55CE48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1" w15:restartNumberingAfterBreak="0">
    <w:nsid w:val="357921D6"/>
    <w:multiLevelType w:val="hybridMultilevel"/>
    <w:tmpl w:val="4C1E9988"/>
    <w:lvl w:ilvl="0" w:tplc="371CBB42">
      <w:start w:val="1"/>
      <w:numFmt w:val="decimal"/>
      <w:lvlText w:val="%1-"/>
      <w:lvlJc w:val="left"/>
      <w:pPr>
        <w:ind w:left="-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7" w:hanging="360"/>
      </w:pPr>
    </w:lvl>
    <w:lvl w:ilvl="2" w:tplc="0409001B" w:tentative="1">
      <w:start w:val="1"/>
      <w:numFmt w:val="lowerRoman"/>
      <w:lvlText w:val="%3."/>
      <w:lvlJc w:val="right"/>
      <w:pPr>
        <w:ind w:left="1187" w:hanging="180"/>
      </w:pPr>
    </w:lvl>
    <w:lvl w:ilvl="3" w:tplc="0409000F" w:tentative="1">
      <w:start w:val="1"/>
      <w:numFmt w:val="decimal"/>
      <w:lvlText w:val="%4."/>
      <w:lvlJc w:val="left"/>
      <w:pPr>
        <w:ind w:left="1907" w:hanging="360"/>
      </w:pPr>
    </w:lvl>
    <w:lvl w:ilvl="4" w:tplc="04090019" w:tentative="1">
      <w:start w:val="1"/>
      <w:numFmt w:val="lowerLetter"/>
      <w:lvlText w:val="%5."/>
      <w:lvlJc w:val="left"/>
      <w:pPr>
        <w:ind w:left="2627" w:hanging="360"/>
      </w:pPr>
    </w:lvl>
    <w:lvl w:ilvl="5" w:tplc="0409001B" w:tentative="1">
      <w:start w:val="1"/>
      <w:numFmt w:val="lowerRoman"/>
      <w:lvlText w:val="%6."/>
      <w:lvlJc w:val="right"/>
      <w:pPr>
        <w:ind w:left="3347" w:hanging="180"/>
      </w:pPr>
    </w:lvl>
    <w:lvl w:ilvl="6" w:tplc="0409000F" w:tentative="1">
      <w:start w:val="1"/>
      <w:numFmt w:val="decimal"/>
      <w:lvlText w:val="%7."/>
      <w:lvlJc w:val="left"/>
      <w:pPr>
        <w:ind w:left="4067" w:hanging="360"/>
      </w:pPr>
    </w:lvl>
    <w:lvl w:ilvl="7" w:tplc="04090019" w:tentative="1">
      <w:start w:val="1"/>
      <w:numFmt w:val="lowerLetter"/>
      <w:lvlText w:val="%8."/>
      <w:lvlJc w:val="left"/>
      <w:pPr>
        <w:ind w:left="4787" w:hanging="360"/>
      </w:pPr>
    </w:lvl>
    <w:lvl w:ilvl="8" w:tplc="0409001B" w:tentative="1">
      <w:start w:val="1"/>
      <w:numFmt w:val="lowerRoman"/>
      <w:lvlText w:val="%9."/>
      <w:lvlJc w:val="right"/>
      <w:pPr>
        <w:ind w:left="5507" w:hanging="180"/>
      </w:pPr>
    </w:lvl>
  </w:abstractNum>
  <w:abstractNum w:abstractNumId="12" w15:restartNumberingAfterBreak="0">
    <w:nsid w:val="3EA1645C"/>
    <w:multiLevelType w:val="hybridMultilevel"/>
    <w:tmpl w:val="DDBE62FE"/>
    <w:lvl w:ilvl="0" w:tplc="55CE48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3" w15:restartNumberingAfterBreak="0">
    <w:nsid w:val="3FDF08E8"/>
    <w:multiLevelType w:val="hybridMultilevel"/>
    <w:tmpl w:val="B666D900"/>
    <w:lvl w:ilvl="0" w:tplc="B010D1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31373"/>
    <w:multiLevelType w:val="hybridMultilevel"/>
    <w:tmpl w:val="A4A83CDC"/>
    <w:lvl w:ilvl="0" w:tplc="1D94F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32D88"/>
    <w:multiLevelType w:val="hybridMultilevel"/>
    <w:tmpl w:val="BDC6F88A"/>
    <w:lvl w:ilvl="0" w:tplc="8CD42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E5D22"/>
    <w:multiLevelType w:val="hybridMultilevel"/>
    <w:tmpl w:val="32BE2AD4"/>
    <w:lvl w:ilvl="0" w:tplc="55CE48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7" w15:restartNumberingAfterBreak="0">
    <w:nsid w:val="4CA936CD"/>
    <w:multiLevelType w:val="hybridMultilevel"/>
    <w:tmpl w:val="258833E2"/>
    <w:lvl w:ilvl="0" w:tplc="55CE48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8" w15:restartNumberingAfterBreak="0">
    <w:nsid w:val="4EA25AE0"/>
    <w:multiLevelType w:val="hybridMultilevel"/>
    <w:tmpl w:val="2D381F6E"/>
    <w:lvl w:ilvl="0" w:tplc="C7AEEA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AL-Mohanad 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B90D98"/>
    <w:multiLevelType w:val="hybridMultilevel"/>
    <w:tmpl w:val="E73A1810"/>
    <w:lvl w:ilvl="0" w:tplc="F29276CC">
      <w:start w:val="1"/>
      <w:numFmt w:val="decimal"/>
      <w:lvlText w:val="%1)"/>
      <w:lvlJc w:val="left"/>
      <w:pPr>
        <w:tabs>
          <w:tab w:val="num" w:pos="706"/>
        </w:tabs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D03D12"/>
    <w:multiLevelType w:val="hybridMultilevel"/>
    <w:tmpl w:val="51E400B6"/>
    <w:lvl w:ilvl="0" w:tplc="55CE48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21" w15:restartNumberingAfterBreak="0">
    <w:nsid w:val="5E867EA1"/>
    <w:multiLevelType w:val="hybridMultilevel"/>
    <w:tmpl w:val="9760D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566EA"/>
    <w:multiLevelType w:val="hybridMultilevel"/>
    <w:tmpl w:val="A4A83CDC"/>
    <w:lvl w:ilvl="0" w:tplc="1D94F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A3CC8"/>
    <w:multiLevelType w:val="hybridMultilevel"/>
    <w:tmpl w:val="C9C4E684"/>
    <w:lvl w:ilvl="0" w:tplc="012C54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447FFD"/>
    <w:multiLevelType w:val="hybridMultilevel"/>
    <w:tmpl w:val="A4A83CDC"/>
    <w:lvl w:ilvl="0" w:tplc="1D94F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75702"/>
    <w:multiLevelType w:val="hybridMultilevel"/>
    <w:tmpl w:val="A41AF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476A0"/>
    <w:multiLevelType w:val="hybridMultilevel"/>
    <w:tmpl w:val="83A61E26"/>
    <w:lvl w:ilvl="0" w:tplc="36C82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5291C"/>
    <w:multiLevelType w:val="hybridMultilevel"/>
    <w:tmpl w:val="8D800CA0"/>
    <w:lvl w:ilvl="0" w:tplc="8AD20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B1F3E"/>
    <w:multiLevelType w:val="hybridMultilevel"/>
    <w:tmpl w:val="6608AD1E"/>
    <w:lvl w:ilvl="0" w:tplc="0CF20C16">
      <w:start w:val="1"/>
      <w:numFmt w:val="decimalZer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8774EC3"/>
    <w:multiLevelType w:val="multilevel"/>
    <w:tmpl w:val="4CB6629E"/>
    <w:lvl w:ilvl="0">
      <w:start w:val="1"/>
      <w:numFmt w:val="decimal"/>
      <w:lvlText w:val="%1"/>
      <w:lvlJc w:val="left"/>
      <w:pPr>
        <w:tabs>
          <w:tab w:val="num" w:pos="879"/>
        </w:tabs>
        <w:ind w:left="87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C661AC"/>
    <w:multiLevelType w:val="hybridMultilevel"/>
    <w:tmpl w:val="D596520A"/>
    <w:lvl w:ilvl="0" w:tplc="744AD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C1044"/>
    <w:multiLevelType w:val="hybridMultilevel"/>
    <w:tmpl w:val="AA1ED9BE"/>
    <w:lvl w:ilvl="0" w:tplc="CEB81B7C">
      <w:start w:val="1"/>
      <w:numFmt w:val="decimal"/>
      <w:lvlText w:val="%1-"/>
      <w:lvlJc w:val="left"/>
      <w:pPr>
        <w:ind w:left="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</w:lvl>
    <w:lvl w:ilvl="3" w:tplc="0409000F" w:tentative="1">
      <w:start w:val="1"/>
      <w:numFmt w:val="decimal"/>
      <w:lvlText w:val="%4."/>
      <w:lvlJc w:val="left"/>
      <w:pPr>
        <w:ind w:left="2507" w:hanging="360"/>
      </w:p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</w:lvl>
    <w:lvl w:ilvl="6" w:tplc="0409000F" w:tentative="1">
      <w:start w:val="1"/>
      <w:numFmt w:val="decimal"/>
      <w:lvlText w:val="%7."/>
      <w:lvlJc w:val="left"/>
      <w:pPr>
        <w:ind w:left="4667" w:hanging="360"/>
      </w:p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32" w15:restartNumberingAfterBreak="0">
    <w:nsid w:val="7E491373"/>
    <w:multiLevelType w:val="hybridMultilevel"/>
    <w:tmpl w:val="A4A83CDC"/>
    <w:lvl w:ilvl="0" w:tplc="1D94F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961047">
    <w:abstractNumId w:val="2"/>
  </w:num>
  <w:num w:numId="2" w16cid:durableId="755979657">
    <w:abstractNumId w:val="3"/>
  </w:num>
  <w:num w:numId="3" w16cid:durableId="1926306408">
    <w:abstractNumId w:val="28"/>
  </w:num>
  <w:num w:numId="4" w16cid:durableId="1814444931">
    <w:abstractNumId w:val="8"/>
  </w:num>
  <w:num w:numId="5" w16cid:durableId="1160925183">
    <w:abstractNumId w:val="6"/>
  </w:num>
  <w:num w:numId="6" w16cid:durableId="1912036973">
    <w:abstractNumId w:val="12"/>
  </w:num>
  <w:num w:numId="7" w16cid:durableId="1775860968">
    <w:abstractNumId w:val="10"/>
  </w:num>
  <w:num w:numId="8" w16cid:durableId="427820317">
    <w:abstractNumId w:val="16"/>
  </w:num>
  <w:num w:numId="9" w16cid:durableId="850490562">
    <w:abstractNumId w:val="1"/>
  </w:num>
  <w:num w:numId="10" w16cid:durableId="2094734948">
    <w:abstractNumId w:val="4"/>
  </w:num>
  <w:num w:numId="11" w16cid:durableId="712117999">
    <w:abstractNumId w:val="17"/>
  </w:num>
  <w:num w:numId="12" w16cid:durableId="1001857663">
    <w:abstractNumId w:val="20"/>
  </w:num>
  <w:num w:numId="13" w16cid:durableId="1884243428">
    <w:abstractNumId w:val="19"/>
  </w:num>
  <w:num w:numId="14" w16cid:durableId="492188185">
    <w:abstractNumId w:val="29"/>
  </w:num>
  <w:num w:numId="15" w16cid:durableId="2070221835">
    <w:abstractNumId w:val="11"/>
  </w:num>
  <w:num w:numId="16" w16cid:durableId="695425935">
    <w:abstractNumId w:val="5"/>
  </w:num>
  <w:num w:numId="17" w16cid:durableId="1535340672">
    <w:abstractNumId w:val="27"/>
  </w:num>
  <w:num w:numId="18" w16cid:durableId="1960141634">
    <w:abstractNumId w:val="30"/>
  </w:num>
  <w:num w:numId="19" w16cid:durableId="475605636">
    <w:abstractNumId w:val="21"/>
  </w:num>
  <w:num w:numId="20" w16cid:durableId="276340">
    <w:abstractNumId w:val="13"/>
  </w:num>
  <w:num w:numId="21" w16cid:durableId="439186530">
    <w:abstractNumId w:val="0"/>
  </w:num>
  <w:num w:numId="22" w16cid:durableId="464738837">
    <w:abstractNumId w:val="26"/>
  </w:num>
  <w:num w:numId="23" w16cid:durableId="1126855145">
    <w:abstractNumId w:val="15"/>
  </w:num>
  <w:num w:numId="24" w16cid:durableId="1415858666">
    <w:abstractNumId w:val="31"/>
  </w:num>
  <w:num w:numId="25" w16cid:durableId="500314956">
    <w:abstractNumId w:val="25"/>
  </w:num>
  <w:num w:numId="26" w16cid:durableId="119341807">
    <w:abstractNumId w:val="9"/>
  </w:num>
  <w:num w:numId="27" w16cid:durableId="2144107707">
    <w:abstractNumId w:val="18"/>
  </w:num>
  <w:num w:numId="28" w16cid:durableId="893082018">
    <w:abstractNumId w:val="32"/>
  </w:num>
  <w:num w:numId="29" w16cid:durableId="657735675">
    <w:abstractNumId w:val="23"/>
  </w:num>
  <w:num w:numId="30" w16cid:durableId="115954971">
    <w:abstractNumId w:val="22"/>
  </w:num>
  <w:num w:numId="31" w16cid:durableId="1550065584">
    <w:abstractNumId w:val="7"/>
  </w:num>
  <w:num w:numId="32" w16cid:durableId="1198010787">
    <w:abstractNumId w:val="24"/>
  </w:num>
  <w:num w:numId="33" w16cid:durableId="1920408329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EE"/>
    <w:rsid w:val="0000170B"/>
    <w:rsid w:val="00005D37"/>
    <w:rsid w:val="000124CD"/>
    <w:rsid w:val="0001373F"/>
    <w:rsid w:val="00013909"/>
    <w:rsid w:val="00020B0F"/>
    <w:rsid w:val="00020D74"/>
    <w:rsid w:val="00022794"/>
    <w:rsid w:val="000268A7"/>
    <w:rsid w:val="0003287E"/>
    <w:rsid w:val="000345DA"/>
    <w:rsid w:val="0003557C"/>
    <w:rsid w:val="0003696F"/>
    <w:rsid w:val="00037A39"/>
    <w:rsid w:val="00040B6E"/>
    <w:rsid w:val="0004140A"/>
    <w:rsid w:val="00043D83"/>
    <w:rsid w:val="00047797"/>
    <w:rsid w:val="00050223"/>
    <w:rsid w:val="0005048C"/>
    <w:rsid w:val="000556FD"/>
    <w:rsid w:val="00061201"/>
    <w:rsid w:val="00061615"/>
    <w:rsid w:val="000626B6"/>
    <w:rsid w:val="00062CC3"/>
    <w:rsid w:val="00063CC4"/>
    <w:rsid w:val="00076475"/>
    <w:rsid w:val="00080B77"/>
    <w:rsid w:val="00092CCE"/>
    <w:rsid w:val="000949BD"/>
    <w:rsid w:val="000964B3"/>
    <w:rsid w:val="000965C4"/>
    <w:rsid w:val="00096B9C"/>
    <w:rsid w:val="00097BC5"/>
    <w:rsid w:val="000A17DE"/>
    <w:rsid w:val="000A1DDE"/>
    <w:rsid w:val="000A2199"/>
    <w:rsid w:val="000A2B38"/>
    <w:rsid w:val="000A4D8D"/>
    <w:rsid w:val="000B3DA8"/>
    <w:rsid w:val="000B6939"/>
    <w:rsid w:val="000C04B1"/>
    <w:rsid w:val="000D10D2"/>
    <w:rsid w:val="000D12EE"/>
    <w:rsid w:val="000D30C4"/>
    <w:rsid w:val="000D3B1D"/>
    <w:rsid w:val="000D58BD"/>
    <w:rsid w:val="000D7C6A"/>
    <w:rsid w:val="000E37E5"/>
    <w:rsid w:val="000F0D40"/>
    <w:rsid w:val="000F2BA1"/>
    <w:rsid w:val="000F384A"/>
    <w:rsid w:val="00101562"/>
    <w:rsid w:val="00101C6B"/>
    <w:rsid w:val="0010439B"/>
    <w:rsid w:val="00106529"/>
    <w:rsid w:val="0010755F"/>
    <w:rsid w:val="00107ADF"/>
    <w:rsid w:val="001108B7"/>
    <w:rsid w:val="001123B4"/>
    <w:rsid w:val="00114344"/>
    <w:rsid w:val="001167CC"/>
    <w:rsid w:val="00122259"/>
    <w:rsid w:val="00124E9A"/>
    <w:rsid w:val="001250B0"/>
    <w:rsid w:val="0013075B"/>
    <w:rsid w:val="00133701"/>
    <w:rsid w:val="001349BC"/>
    <w:rsid w:val="00134B7A"/>
    <w:rsid w:val="00137557"/>
    <w:rsid w:val="00140A0F"/>
    <w:rsid w:val="00147875"/>
    <w:rsid w:val="001510DE"/>
    <w:rsid w:val="00152296"/>
    <w:rsid w:val="001571EF"/>
    <w:rsid w:val="001577AC"/>
    <w:rsid w:val="001629C8"/>
    <w:rsid w:val="00166329"/>
    <w:rsid w:val="001669E9"/>
    <w:rsid w:val="00166BA9"/>
    <w:rsid w:val="00172AAE"/>
    <w:rsid w:val="001734F1"/>
    <w:rsid w:val="001762B4"/>
    <w:rsid w:val="00176438"/>
    <w:rsid w:val="001802EE"/>
    <w:rsid w:val="001819FA"/>
    <w:rsid w:val="00183724"/>
    <w:rsid w:val="00184773"/>
    <w:rsid w:val="00187AF8"/>
    <w:rsid w:val="0019055A"/>
    <w:rsid w:val="0019113E"/>
    <w:rsid w:val="001914AB"/>
    <w:rsid w:val="0019219B"/>
    <w:rsid w:val="00194273"/>
    <w:rsid w:val="001A063C"/>
    <w:rsid w:val="001A5839"/>
    <w:rsid w:val="001A68D7"/>
    <w:rsid w:val="001B0213"/>
    <w:rsid w:val="001C5A26"/>
    <w:rsid w:val="001D131B"/>
    <w:rsid w:val="001D1A5C"/>
    <w:rsid w:val="001D6457"/>
    <w:rsid w:val="001E2A97"/>
    <w:rsid w:val="001E4898"/>
    <w:rsid w:val="001E60EB"/>
    <w:rsid w:val="001E6B5C"/>
    <w:rsid w:val="001E7F0F"/>
    <w:rsid w:val="001F1F15"/>
    <w:rsid w:val="001F258D"/>
    <w:rsid w:val="001F365B"/>
    <w:rsid w:val="001F3AEC"/>
    <w:rsid w:val="0020404F"/>
    <w:rsid w:val="002043E9"/>
    <w:rsid w:val="002069FE"/>
    <w:rsid w:val="002075DC"/>
    <w:rsid w:val="002107AD"/>
    <w:rsid w:val="00215ED9"/>
    <w:rsid w:val="00216010"/>
    <w:rsid w:val="002169D7"/>
    <w:rsid w:val="00216F6B"/>
    <w:rsid w:val="00221B99"/>
    <w:rsid w:val="0022462F"/>
    <w:rsid w:val="0022527D"/>
    <w:rsid w:val="00233CA1"/>
    <w:rsid w:val="0023726A"/>
    <w:rsid w:val="00241CB5"/>
    <w:rsid w:val="00246815"/>
    <w:rsid w:val="00247A1A"/>
    <w:rsid w:val="002607B7"/>
    <w:rsid w:val="0026462A"/>
    <w:rsid w:val="002671E6"/>
    <w:rsid w:val="00267D32"/>
    <w:rsid w:val="002748A1"/>
    <w:rsid w:val="00276EE7"/>
    <w:rsid w:val="00277A50"/>
    <w:rsid w:val="0028041D"/>
    <w:rsid w:val="00287419"/>
    <w:rsid w:val="00290667"/>
    <w:rsid w:val="00293FF0"/>
    <w:rsid w:val="002A10BC"/>
    <w:rsid w:val="002A3BAE"/>
    <w:rsid w:val="002A52DD"/>
    <w:rsid w:val="002A599F"/>
    <w:rsid w:val="002B0EAB"/>
    <w:rsid w:val="002B7A89"/>
    <w:rsid w:val="002C1740"/>
    <w:rsid w:val="002C4A72"/>
    <w:rsid w:val="002C4A9D"/>
    <w:rsid w:val="002C5FF2"/>
    <w:rsid w:val="002C6CC7"/>
    <w:rsid w:val="002C75C0"/>
    <w:rsid w:val="002D1F4D"/>
    <w:rsid w:val="002D2471"/>
    <w:rsid w:val="002D4156"/>
    <w:rsid w:val="002D68A2"/>
    <w:rsid w:val="002D6F9E"/>
    <w:rsid w:val="002D780F"/>
    <w:rsid w:val="002E0936"/>
    <w:rsid w:val="002E7F7F"/>
    <w:rsid w:val="002F0372"/>
    <w:rsid w:val="002F7064"/>
    <w:rsid w:val="002F7E26"/>
    <w:rsid w:val="00301848"/>
    <w:rsid w:val="0030401E"/>
    <w:rsid w:val="00304B02"/>
    <w:rsid w:val="00305F2B"/>
    <w:rsid w:val="00306D14"/>
    <w:rsid w:val="00312D39"/>
    <w:rsid w:val="00313E32"/>
    <w:rsid w:val="003209D1"/>
    <w:rsid w:val="00322F6D"/>
    <w:rsid w:val="0032637D"/>
    <w:rsid w:val="003333F6"/>
    <w:rsid w:val="00334208"/>
    <w:rsid w:val="0033663E"/>
    <w:rsid w:val="00337AD6"/>
    <w:rsid w:val="003413C4"/>
    <w:rsid w:val="003415F7"/>
    <w:rsid w:val="0034175E"/>
    <w:rsid w:val="00341FBF"/>
    <w:rsid w:val="00345314"/>
    <w:rsid w:val="00345F04"/>
    <w:rsid w:val="0035598B"/>
    <w:rsid w:val="00357C28"/>
    <w:rsid w:val="003602DD"/>
    <w:rsid w:val="003609C2"/>
    <w:rsid w:val="00363EE9"/>
    <w:rsid w:val="00367777"/>
    <w:rsid w:val="0037133F"/>
    <w:rsid w:val="003743F9"/>
    <w:rsid w:val="00376FD4"/>
    <w:rsid w:val="00382CA4"/>
    <w:rsid w:val="003830EE"/>
    <w:rsid w:val="00385BC0"/>
    <w:rsid w:val="00390F74"/>
    <w:rsid w:val="00392D6C"/>
    <w:rsid w:val="00392F04"/>
    <w:rsid w:val="003931D7"/>
    <w:rsid w:val="0039410E"/>
    <w:rsid w:val="003964BE"/>
    <w:rsid w:val="00396781"/>
    <w:rsid w:val="00396A50"/>
    <w:rsid w:val="003A6A77"/>
    <w:rsid w:val="003B0742"/>
    <w:rsid w:val="003B14DE"/>
    <w:rsid w:val="003D37EC"/>
    <w:rsid w:val="003D3D95"/>
    <w:rsid w:val="003D6C15"/>
    <w:rsid w:val="003D6CE3"/>
    <w:rsid w:val="003D7EE0"/>
    <w:rsid w:val="003E0F7E"/>
    <w:rsid w:val="003E461E"/>
    <w:rsid w:val="003F230D"/>
    <w:rsid w:val="003F52B2"/>
    <w:rsid w:val="004020BC"/>
    <w:rsid w:val="00402A9A"/>
    <w:rsid w:val="00402B85"/>
    <w:rsid w:val="00403463"/>
    <w:rsid w:val="00407162"/>
    <w:rsid w:val="00407B7A"/>
    <w:rsid w:val="0041084E"/>
    <w:rsid w:val="004119FB"/>
    <w:rsid w:val="00412E0A"/>
    <w:rsid w:val="0041417F"/>
    <w:rsid w:val="00415BB4"/>
    <w:rsid w:val="00415DBF"/>
    <w:rsid w:val="004170E8"/>
    <w:rsid w:val="00421580"/>
    <w:rsid w:val="00422FE4"/>
    <w:rsid w:val="00423DE6"/>
    <w:rsid w:val="00424AB3"/>
    <w:rsid w:val="004265EF"/>
    <w:rsid w:val="00431654"/>
    <w:rsid w:val="004317C5"/>
    <w:rsid w:val="004332CF"/>
    <w:rsid w:val="004439DD"/>
    <w:rsid w:val="004515D8"/>
    <w:rsid w:val="00451F63"/>
    <w:rsid w:val="00456322"/>
    <w:rsid w:val="004564AA"/>
    <w:rsid w:val="00460205"/>
    <w:rsid w:val="00460E6A"/>
    <w:rsid w:val="0046154D"/>
    <w:rsid w:val="0046292E"/>
    <w:rsid w:val="0046300A"/>
    <w:rsid w:val="00474F51"/>
    <w:rsid w:val="004846D1"/>
    <w:rsid w:val="00495DCE"/>
    <w:rsid w:val="004A2033"/>
    <w:rsid w:val="004A3A88"/>
    <w:rsid w:val="004B2C35"/>
    <w:rsid w:val="004B4596"/>
    <w:rsid w:val="004B6D0A"/>
    <w:rsid w:val="004C0ACC"/>
    <w:rsid w:val="004C58A0"/>
    <w:rsid w:val="004D015C"/>
    <w:rsid w:val="004D0CE3"/>
    <w:rsid w:val="004D1A60"/>
    <w:rsid w:val="004D327A"/>
    <w:rsid w:val="004D4ADB"/>
    <w:rsid w:val="004D6025"/>
    <w:rsid w:val="004D74DB"/>
    <w:rsid w:val="004F0727"/>
    <w:rsid w:val="004F3824"/>
    <w:rsid w:val="004F473B"/>
    <w:rsid w:val="004F4771"/>
    <w:rsid w:val="004F6E10"/>
    <w:rsid w:val="00501040"/>
    <w:rsid w:val="005026C8"/>
    <w:rsid w:val="00506DE0"/>
    <w:rsid w:val="00511A38"/>
    <w:rsid w:val="00511C28"/>
    <w:rsid w:val="0051319E"/>
    <w:rsid w:val="00515D9B"/>
    <w:rsid w:val="00515EA5"/>
    <w:rsid w:val="00520692"/>
    <w:rsid w:val="00523A84"/>
    <w:rsid w:val="00523C6F"/>
    <w:rsid w:val="00524638"/>
    <w:rsid w:val="00524650"/>
    <w:rsid w:val="0053115E"/>
    <w:rsid w:val="00542105"/>
    <w:rsid w:val="00543B3C"/>
    <w:rsid w:val="005445E6"/>
    <w:rsid w:val="00546803"/>
    <w:rsid w:val="00553880"/>
    <w:rsid w:val="00553CA6"/>
    <w:rsid w:val="005800E9"/>
    <w:rsid w:val="0058254C"/>
    <w:rsid w:val="00590E28"/>
    <w:rsid w:val="00593BF8"/>
    <w:rsid w:val="00595676"/>
    <w:rsid w:val="005A0BAB"/>
    <w:rsid w:val="005A16B8"/>
    <w:rsid w:val="005A1F0F"/>
    <w:rsid w:val="005A22B4"/>
    <w:rsid w:val="005A4D58"/>
    <w:rsid w:val="005A5D33"/>
    <w:rsid w:val="005A7833"/>
    <w:rsid w:val="005A7B07"/>
    <w:rsid w:val="005B26B2"/>
    <w:rsid w:val="005B4785"/>
    <w:rsid w:val="005B7BDD"/>
    <w:rsid w:val="005C186C"/>
    <w:rsid w:val="005C232A"/>
    <w:rsid w:val="005C4387"/>
    <w:rsid w:val="005C54C8"/>
    <w:rsid w:val="005C65C0"/>
    <w:rsid w:val="005C78DF"/>
    <w:rsid w:val="005D07E6"/>
    <w:rsid w:val="005D18A0"/>
    <w:rsid w:val="005D23A3"/>
    <w:rsid w:val="005D3CCB"/>
    <w:rsid w:val="005D4785"/>
    <w:rsid w:val="005D48C8"/>
    <w:rsid w:val="005E2319"/>
    <w:rsid w:val="005E34CA"/>
    <w:rsid w:val="005E4EF2"/>
    <w:rsid w:val="005F0664"/>
    <w:rsid w:val="005F3332"/>
    <w:rsid w:val="005F379B"/>
    <w:rsid w:val="005F5123"/>
    <w:rsid w:val="005F5BFF"/>
    <w:rsid w:val="005F68E0"/>
    <w:rsid w:val="00605A51"/>
    <w:rsid w:val="006133B1"/>
    <w:rsid w:val="0062152D"/>
    <w:rsid w:val="0062346F"/>
    <w:rsid w:val="00626315"/>
    <w:rsid w:val="00630268"/>
    <w:rsid w:val="00630DDC"/>
    <w:rsid w:val="00632770"/>
    <w:rsid w:val="00642AA3"/>
    <w:rsid w:val="006443BE"/>
    <w:rsid w:val="00645370"/>
    <w:rsid w:val="00645C10"/>
    <w:rsid w:val="006509EB"/>
    <w:rsid w:val="00650F3E"/>
    <w:rsid w:val="0065146D"/>
    <w:rsid w:val="006534D3"/>
    <w:rsid w:val="00654B54"/>
    <w:rsid w:val="0065700B"/>
    <w:rsid w:val="00665D64"/>
    <w:rsid w:val="0066695C"/>
    <w:rsid w:val="00667922"/>
    <w:rsid w:val="006745BC"/>
    <w:rsid w:val="00677E30"/>
    <w:rsid w:val="006801D4"/>
    <w:rsid w:val="00681DAE"/>
    <w:rsid w:val="00682F78"/>
    <w:rsid w:val="006850D5"/>
    <w:rsid w:val="00686BD3"/>
    <w:rsid w:val="00687AB7"/>
    <w:rsid w:val="00693CDA"/>
    <w:rsid w:val="00694FDB"/>
    <w:rsid w:val="00695F2B"/>
    <w:rsid w:val="00696778"/>
    <w:rsid w:val="00696E9A"/>
    <w:rsid w:val="006A3758"/>
    <w:rsid w:val="006A4C81"/>
    <w:rsid w:val="006B3E13"/>
    <w:rsid w:val="006B7C7D"/>
    <w:rsid w:val="006B7E31"/>
    <w:rsid w:val="006C2646"/>
    <w:rsid w:val="006C7611"/>
    <w:rsid w:val="006D04CF"/>
    <w:rsid w:val="006D226D"/>
    <w:rsid w:val="006D6412"/>
    <w:rsid w:val="006E0A0C"/>
    <w:rsid w:val="006E2213"/>
    <w:rsid w:val="006E2986"/>
    <w:rsid w:val="006E2AD2"/>
    <w:rsid w:val="006E2B2F"/>
    <w:rsid w:val="006E56E3"/>
    <w:rsid w:val="006E6D89"/>
    <w:rsid w:val="006E7A40"/>
    <w:rsid w:val="006F1FAC"/>
    <w:rsid w:val="006F3174"/>
    <w:rsid w:val="006F43A8"/>
    <w:rsid w:val="007016D2"/>
    <w:rsid w:val="00702A2E"/>
    <w:rsid w:val="007057DC"/>
    <w:rsid w:val="00706FAD"/>
    <w:rsid w:val="007106D1"/>
    <w:rsid w:val="00712023"/>
    <w:rsid w:val="007226EE"/>
    <w:rsid w:val="007250E3"/>
    <w:rsid w:val="00727C80"/>
    <w:rsid w:val="00730250"/>
    <w:rsid w:val="00731993"/>
    <w:rsid w:val="00735BDD"/>
    <w:rsid w:val="00740135"/>
    <w:rsid w:val="00740F76"/>
    <w:rsid w:val="00742602"/>
    <w:rsid w:val="007427B8"/>
    <w:rsid w:val="00743C52"/>
    <w:rsid w:val="0074404C"/>
    <w:rsid w:val="00744DE0"/>
    <w:rsid w:val="007454D8"/>
    <w:rsid w:val="00745854"/>
    <w:rsid w:val="007462C9"/>
    <w:rsid w:val="0074648A"/>
    <w:rsid w:val="007529AA"/>
    <w:rsid w:val="007557CE"/>
    <w:rsid w:val="00757178"/>
    <w:rsid w:val="00760828"/>
    <w:rsid w:val="0076374E"/>
    <w:rsid w:val="0077453D"/>
    <w:rsid w:val="00776F95"/>
    <w:rsid w:val="00782D91"/>
    <w:rsid w:val="00783204"/>
    <w:rsid w:val="00796C1B"/>
    <w:rsid w:val="007A0FCE"/>
    <w:rsid w:val="007A158D"/>
    <w:rsid w:val="007A2CE6"/>
    <w:rsid w:val="007A307E"/>
    <w:rsid w:val="007A576C"/>
    <w:rsid w:val="007B210A"/>
    <w:rsid w:val="007B4E08"/>
    <w:rsid w:val="007B6B76"/>
    <w:rsid w:val="007C1A4C"/>
    <w:rsid w:val="007C30ED"/>
    <w:rsid w:val="007C347D"/>
    <w:rsid w:val="007C557A"/>
    <w:rsid w:val="007C671B"/>
    <w:rsid w:val="007C6C08"/>
    <w:rsid w:val="007C7DC4"/>
    <w:rsid w:val="007D2030"/>
    <w:rsid w:val="007D2AD8"/>
    <w:rsid w:val="007D399B"/>
    <w:rsid w:val="007D47A6"/>
    <w:rsid w:val="007D5A02"/>
    <w:rsid w:val="007D699B"/>
    <w:rsid w:val="007E2AA1"/>
    <w:rsid w:val="007E7A1C"/>
    <w:rsid w:val="007F0F50"/>
    <w:rsid w:val="007F1209"/>
    <w:rsid w:val="007F3A8D"/>
    <w:rsid w:val="007F420B"/>
    <w:rsid w:val="007F49C8"/>
    <w:rsid w:val="007F68B1"/>
    <w:rsid w:val="008005E2"/>
    <w:rsid w:val="008034EE"/>
    <w:rsid w:val="008051AC"/>
    <w:rsid w:val="00806D96"/>
    <w:rsid w:val="00807D35"/>
    <w:rsid w:val="00812192"/>
    <w:rsid w:val="00814111"/>
    <w:rsid w:val="00821145"/>
    <w:rsid w:val="00822919"/>
    <w:rsid w:val="00822B26"/>
    <w:rsid w:val="00823CC8"/>
    <w:rsid w:val="008262BF"/>
    <w:rsid w:val="00826462"/>
    <w:rsid w:val="008331E1"/>
    <w:rsid w:val="008334EC"/>
    <w:rsid w:val="008351A6"/>
    <w:rsid w:val="00835399"/>
    <w:rsid w:val="00837BDE"/>
    <w:rsid w:val="008407E0"/>
    <w:rsid w:val="00841CBA"/>
    <w:rsid w:val="00845C30"/>
    <w:rsid w:val="0084664D"/>
    <w:rsid w:val="00846CE4"/>
    <w:rsid w:val="00847FD7"/>
    <w:rsid w:val="0086302D"/>
    <w:rsid w:val="00863E40"/>
    <w:rsid w:val="008656FC"/>
    <w:rsid w:val="0086650F"/>
    <w:rsid w:val="0087036E"/>
    <w:rsid w:val="00870ED2"/>
    <w:rsid w:val="008711D1"/>
    <w:rsid w:val="00872AE2"/>
    <w:rsid w:val="00884303"/>
    <w:rsid w:val="008863D6"/>
    <w:rsid w:val="00886AAD"/>
    <w:rsid w:val="00897DE0"/>
    <w:rsid w:val="008A7C48"/>
    <w:rsid w:val="008B27E4"/>
    <w:rsid w:val="008B360B"/>
    <w:rsid w:val="008C520F"/>
    <w:rsid w:val="008C5853"/>
    <w:rsid w:val="008D3B4F"/>
    <w:rsid w:val="008D416A"/>
    <w:rsid w:val="008D5A6A"/>
    <w:rsid w:val="008E30BD"/>
    <w:rsid w:val="008E5A68"/>
    <w:rsid w:val="008E7696"/>
    <w:rsid w:val="008E7BDA"/>
    <w:rsid w:val="008F0381"/>
    <w:rsid w:val="008F1A1C"/>
    <w:rsid w:val="008F5078"/>
    <w:rsid w:val="008F753F"/>
    <w:rsid w:val="0090193B"/>
    <w:rsid w:val="009028BA"/>
    <w:rsid w:val="009076D6"/>
    <w:rsid w:val="0091245F"/>
    <w:rsid w:val="00915295"/>
    <w:rsid w:val="009201FF"/>
    <w:rsid w:val="00920EAE"/>
    <w:rsid w:val="009236B2"/>
    <w:rsid w:val="00924954"/>
    <w:rsid w:val="00926BC5"/>
    <w:rsid w:val="009306A1"/>
    <w:rsid w:val="0093145E"/>
    <w:rsid w:val="009320A1"/>
    <w:rsid w:val="0093581F"/>
    <w:rsid w:val="0094344E"/>
    <w:rsid w:val="00946303"/>
    <w:rsid w:val="00947A54"/>
    <w:rsid w:val="00950795"/>
    <w:rsid w:val="00955077"/>
    <w:rsid w:val="009567E7"/>
    <w:rsid w:val="0096215B"/>
    <w:rsid w:val="0096234C"/>
    <w:rsid w:val="0096660C"/>
    <w:rsid w:val="009720F7"/>
    <w:rsid w:val="00974993"/>
    <w:rsid w:val="00977299"/>
    <w:rsid w:val="00980D35"/>
    <w:rsid w:val="00982812"/>
    <w:rsid w:val="00987E59"/>
    <w:rsid w:val="00990D43"/>
    <w:rsid w:val="00992FF8"/>
    <w:rsid w:val="00994D0E"/>
    <w:rsid w:val="009A0F61"/>
    <w:rsid w:val="009A4D7A"/>
    <w:rsid w:val="009B1EE0"/>
    <w:rsid w:val="009B7257"/>
    <w:rsid w:val="009C69E4"/>
    <w:rsid w:val="009D5109"/>
    <w:rsid w:val="009D5C9C"/>
    <w:rsid w:val="009E357A"/>
    <w:rsid w:val="009E38CC"/>
    <w:rsid w:val="009E3D1C"/>
    <w:rsid w:val="009E74A2"/>
    <w:rsid w:val="009F1AFC"/>
    <w:rsid w:val="009F1DDF"/>
    <w:rsid w:val="009F247D"/>
    <w:rsid w:val="009F3AC5"/>
    <w:rsid w:val="009F5A88"/>
    <w:rsid w:val="009F5BC8"/>
    <w:rsid w:val="009F5D84"/>
    <w:rsid w:val="009F5E0D"/>
    <w:rsid w:val="009F6293"/>
    <w:rsid w:val="009F6938"/>
    <w:rsid w:val="00A004B4"/>
    <w:rsid w:val="00A12F0F"/>
    <w:rsid w:val="00A16A8A"/>
    <w:rsid w:val="00A210E1"/>
    <w:rsid w:val="00A232FC"/>
    <w:rsid w:val="00A24368"/>
    <w:rsid w:val="00A25977"/>
    <w:rsid w:val="00A263BB"/>
    <w:rsid w:val="00A26870"/>
    <w:rsid w:val="00A306C9"/>
    <w:rsid w:val="00A4506F"/>
    <w:rsid w:val="00A50C5A"/>
    <w:rsid w:val="00A528A5"/>
    <w:rsid w:val="00A5531E"/>
    <w:rsid w:val="00A5668F"/>
    <w:rsid w:val="00A56B7C"/>
    <w:rsid w:val="00A61494"/>
    <w:rsid w:val="00A7214B"/>
    <w:rsid w:val="00A74F36"/>
    <w:rsid w:val="00A75487"/>
    <w:rsid w:val="00A76CE6"/>
    <w:rsid w:val="00A77970"/>
    <w:rsid w:val="00A839A6"/>
    <w:rsid w:val="00A85292"/>
    <w:rsid w:val="00A91814"/>
    <w:rsid w:val="00A929C1"/>
    <w:rsid w:val="00A947AD"/>
    <w:rsid w:val="00AA30C3"/>
    <w:rsid w:val="00AA5A69"/>
    <w:rsid w:val="00AA7B03"/>
    <w:rsid w:val="00AB2B17"/>
    <w:rsid w:val="00AB5653"/>
    <w:rsid w:val="00AB5E38"/>
    <w:rsid w:val="00AB6565"/>
    <w:rsid w:val="00AC00E9"/>
    <w:rsid w:val="00AC038E"/>
    <w:rsid w:val="00AC1A1C"/>
    <w:rsid w:val="00AC61DC"/>
    <w:rsid w:val="00AC704D"/>
    <w:rsid w:val="00AC7D0B"/>
    <w:rsid w:val="00AD407C"/>
    <w:rsid w:val="00AD719A"/>
    <w:rsid w:val="00AE10DB"/>
    <w:rsid w:val="00AE13ED"/>
    <w:rsid w:val="00AE3792"/>
    <w:rsid w:val="00AE53CB"/>
    <w:rsid w:val="00AE688C"/>
    <w:rsid w:val="00AF1190"/>
    <w:rsid w:val="00AF13EA"/>
    <w:rsid w:val="00AF40B8"/>
    <w:rsid w:val="00AF4848"/>
    <w:rsid w:val="00AF6EA9"/>
    <w:rsid w:val="00B016F0"/>
    <w:rsid w:val="00B048ED"/>
    <w:rsid w:val="00B05C5C"/>
    <w:rsid w:val="00B06DC8"/>
    <w:rsid w:val="00B10865"/>
    <w:rsid w:val="00B115A5"/>
    <w:rsid w:val="00B12D8F"/>
    <w:rsid w:val="00B17953"/>
    <w:rsid w:val="00B17C18"/>
    <w:rsid w:val="00B201E8"/>
    <w:rsid w:val="00B20C92"/>
    <w:rsid w:val="00B22AA3"/>
    <w:rsid w:val="00B25C35"/>
    <w:rsid w:val="00B30DC7"/>
    <w:rsid w:val="00B34755"/>
    <w:rsid w:val="00B36A37"/>
    <w:rsid w:val="00B3778F"/>
    <w:rsid w:val="00B45A4C"/>
    <w:rsid w:val="00B5207D"/>
    <w:rsid w:val="00B52C90"/>
    <w:rsid w:val="00B54975"/>
    <w:rsid w:val="00B55EAF"/>
    <w:rsid w:val="00B56D40"/>
    <w:rsid w:val="00B635CE"/>
    <w:rsid w:val="00B64A85"/>
    <w:rsid w:val="00B6767A"/>
    <w:rsid w:val="00B67D85"/>
    <w:rsid w:val="00B701F2"/>
    <w:rsid w:val="00B71373"/>
    <w:rsid w:val="00B733A2"/>
    <w:rsid w:val="00B73422"/>
    <w:rsid w:val="00B814F5"/>
    <w:rsid w:val="00B81552"/>
    <w:rsid w:val="00B81A90"/>
    <w:rsid w:val="00B8237B"/>
    <w:rsid w:val="00B8645E"/>
    <w:rsid w:val="00B91579"/>
    <w:rsid w:val="00B952B3"/>
    <w:rsid w:val="00B958CC"/>
    <w:rsid w:val="00BA44BF"/>
    <w:rsid w:val="00BA561B"/>
    <w:rsid w:val="00BA5727"/>
    <w:rsid w:val="00BB4428"/>
    <w:rsid w:val="00BB5308"/>
    <w:rsid w:val="00BB5841"/>
    <w:rsid w:val="00BB7F70"/>
    <w:rsid w:val="00BC4242"/>
    <w:rsid w:val="00BC4C26"/>
    <w:rsid w:val="00BD08BF"/>
    <w:rsid w:val="00BD0D4F"/>
    <w:rsid w:val="00BD7D0C"/>
    <w:rsid w:val="00BE116D"/>
    <w:rsid w:val="00BE1170"/>
    <w:rsid w:val="00BE4580"/>
    <w:rsid w:val="00BE6E67"/>
    <w:rsid w:val="00BF0D0F"/>
    <w:rsid w:val="00BF252D"/>
    <w:rsid w:val="00BF3B56"/>
    <w:rsid w:val="00C02538"/>
    <w:rsid w:val="00C0546B"/>
    <w:rsid w:val="00C07BA5"/>
    <w:rsid w:val="00C20483"/>
    <w:rsid w:val="00C2588C"/>
    <w:rsid w:val="00C323C6"/>
    <w:rsid w:val="00C410CC"/>
    <w:rsid w:val="00C41A81"/>
    <w:rsid w:val="00C44E8D"/>
    <w:rsid w:val="00C44F62"/>
    <w:rsid w:val="00C51861"/>
    <w:rsid w:val="00C544FB"/>
    <w:rsid w:val="00C55A1F"/>
    <w:rsid w:val="00C56001"/>
    <w:rsid w:val="00C56D85"/>
    <w:rsid w:val="00C65411"/>
    <w:rsid w:val="00C725E5"/>
    <w:rsid w:val="00C72856"/>
    <w:rsid w:val="00C73D93"/>
    <w:rsid w:val="00C95E70"/>
    <w:rsid w:val="00C96361"/>
    <w:rsid w:val="00CA0F2D"/>
    <w:rsid w:val="00CA3ED4"/>
    <w:rsid w:val="00CB0D04"/>
    <w:rsid w:val="00CC170A"/>
    <w:rsid w:val="00CC3AAA"/>
    <w:rsid w:val="00CC4B48"/>
    <w:rsid w:val="00CD238F"/>
    <w:rsid w:val="00CD3BB3"/>
    <w:rsid w:val="00CE0E98"/>
    <w:rsid w:val="00CE2CF5"/>
    <w:rsid w:val="00CE4C92"/>
    <w:rsid w:val="00CE4FB7"/>
    <w:rsid w:val="00CF27A4"/>
    <w:rsid w:val="00CF5F0D"/>
    <w:rsid w:val="00D00F9E"/>
    <w:rsid w:val="00D0178B"/>
    <w:rsid w:val="00D01E5E"/>
    <w:rsid w:val="00D02414"/>
    <w:rsid w:val="00D13F5E"/>
    <w:rsid w:val="00D142FA"/>
    <w:rsid w:val="00D21339"/>
    <w:rsid w:val="00D22401"/>
    <w:rsid w:val="00D22CD5"/>
    <w:rsid w:val="00D25214"/>
    <w:rsid w:val="00D25541"/>
    <w:rsid w:val="00D25836"/>
    <w:rsid w:val="00D27C85"/>
    <w:rsid w:val="00D27D8A"/>
    <w:rsid w:val="00D3072B"/>
    <w:rsid w:val="00D3206A"/>
    <w:rsid w:val="00D43F10"/>
    <w:rsid w:val="00D506C3"/>
    <w:rsid w:val="00D51ECB"/>
    <w:rsid w:val="00D5661F"/>
    <w:rsid w:val="00D56A9C"/>
    <w:rsid w:val="00D632AC"/>
    <w:rsid w:val="00D637B9"/>
    <w:rsid w:val="00D6585F"/>
    <w:rsid w:val="00D67906"/>
    <w:rsid w:val="00D70DDB"/>
    <w:rsid w:val="00D72480"/>
    <w:rsid w:val="00D72A11"/>
    <w:rsid w:val="00D72C5E"/>
    <w:rsid w:val="00D73364"/>
    <w:rsid w:val="00D75747"/>
    <w:rsid w:val="00D80C7B"/>
    <w:rsid w:val="00D80F85"/>
    <w:rsid w:val="00D81D2F"/>
    <w:rsid w:val="00D84E90"/>
    <w:rsid w:val="00D85A9A"/>
    <w:rsid w:val="00D92296"/>
    <w:rsid w:val="00D93192"/>
    <w:rsid w:val="00D9325D"/>
    <w:rsid w:val="00D93DBF"/>
    <w:rsid w:val="00D96FFC"/>
    <w:rsid w:val="00DA4918"/>
    <w:rsid w:val="00DA4E8E"/>
    <w:rsid w:val="00DA68DB"/>
    <w:rsid w:val="00DA766C"/>
    <w:rsid w:val="00DA7BDA"/>
    <w:rsid w:val="00DB697F"/>
    <w:rsid w:val="00DC0EAA"/>
    <w:rsid w:val="00DC1C65"/>
    <w:rsid w:val="00DC2FBE"/>
    <w:rsid w:val="00DC44A8"/>
    <w:rsid w:val="00DC58B6"/>
    <w:rsid w:val="00DC64C3"/>
    <w:rsid w:val="00DC64E7"/>
    <w:rsid w:val="00DD00AC"/>
    <w:rsid w:val="00DD160E"/>
    <w:rsid w:val="00DD371D"/>
    <w:rsid w:val="00DD76F1"/>
    <w:rsid w:val="00DE20E9"/>
    <w:rsid w:val="00DE350D"/>
    <w:rsid w:val="00DF7DE3"/>
    <w:rsid w:val="00E01252"/>
    <w:rsid w:val="00E031EB"/>
    <w:rsid w:val="00E045EB"/>
    <w:rsid w:val="00E0555D"/>
    <w:rsid w:val="00E07AD7"/>
    <w:rsid w:val="00E13D77"/>
    <w:rsid w:val="00E21842"/>
    <w:rsid w:val="00E21D26"/>
    <w:rsid w:val="00E26EDA"/>
    <w:rsid w:val="00E35ECC"/>
    <w:rsid w:val="00E36C8A"/>
    <w:rsid w:val="00E36FCD"/>
    <w:rsid w:val="00E416DA"/>
    <w:rsid w:val="00E42082"/>
    <w:rsid w:val="00E426C0"/>
    <w:rsid w:val="00E4318D"/>
    <w:rsid w:val="00E54B41"/>
    <w:rsid w:val="00E54BB0"/>
    <w:rsid w:val="00E558C0"/>
    <w:rsid w:val="00E605F9"/>
    <w:rsid w:val="00E64DB1"/>
    <w:rsid w:val="00E67F3B"/>
    <w:rsid w:val="00E7042E"/>
    <w:rsid w:val="00E71DCF"/>
    <w:rsid w:val="00E7276C"/>
    <w:rsid w:val="00E73F67"/>
    <w:rsid w:val="00E74D09"/>
    <w:rsid w:val="00E75497"/>
    <w:rsid w:val="00E76567"/>
    <w:rsid w:val="00E81AAB"/>
    <w:rsid w:val="00E8506D"/>
    <w:rsid w:val="00E87526"/>
    <w:rsid w:val="00E90436"/>
    <w:rsid w:val="00E91499"/>
    <w:rsid w:val="00E925BA"/>
    <w:rsid w:val="00E929DF"/>
    <w:rsid w:val="00E93EF1"/>
    <w:rsid w:val="00E93F53"/>
    <w:rsid w:val="00E947B1"/>
    <w:rsid w:val="00E94E0E"/>
    <w:rsid w:val="00EA09E9"/>
    <w:rsid w:val="00EA0CE4"/>
    <w:rsid w:val="00EA1182"/>
    <w:rsid w:val="00EA1628"/>
    <w:rsid w:val="00EB0D89"/>
    <w:rsid w:val="00EB4D28"/>
    <w:rsid w:val="00EC0295"/>
    <w:rsid w:val="00EC1572"/>
    <w:rsid w:val="00EC1809"/>
    <w:rsid w:val="00EC42BF"/>
    <w:rsid w:val="00EC6859"/>
    <w:rsid w:val="00ED0106"/>
    <w:rsid w:val="00ED6FA0"/>
    <w:rsid w:val="00EE068B"/>
    <w:rsid w:val="00EE65B0"/>
    <w:rsid w:val="00EE6F15"/>
    <w:rsid w:val="00EE717F"/>
    <w:rsid w:val="00EF649A"/>
    <w:rsid w:val="00EF6BD7"/>
    <w:rsid w:val="00F00F27"/>
    <w:rsid w:val="00F0366A"/>
    <w:rsid w:val="00F06964"/>
    <w:rsid w:val="00F11B00"/>
    <w:rsid w:val="00F12483"/>
    <w:rsid w:val="00F128F8"/>
    <w:rsid w:val="00F12E24"/>
    <w:rsid w:val="00F1421E"/>
    <w:rsid w:val="00F14F02"/>
    <w:rsid w:val="00F207C5"/>
    <w:rsid w:val="00F32DDA"/>
    <w:rsid w:val="00F33B2C"/>
    <w:rsid w:val="00F36189"/>
    <w:rsid w:val="00F36972"/>
    <w:rsid w:val="00F4586C"/>
    <w:rsid w:val="00F4699A"/>
    <w:rsid w:val="00F50F6A"/>
    <w:rsid w:val="00F51E7D"/>
    <w:rsid w:val="00F526BB"/>
    <w:rsid w:val="00F53E17"/>
    <w:rsid w:val="00F56CCA"/>
    <w:rsid w:val="00F625C5"/>
    <w:rsid w:val="00F63B6F"/>
    <w:rsid w:val="00F67701"/>
    <w:rsid w:val="00F67B9E"/>
    <w:rsid w:val="00F70256"/>
    <w:rsid w:val="00F72FB6"/>
    <w:rsid w:val="00F73362"/>
    <w:rsid w:val="00F764C7"/>
    <w:rsid w:val="00F80EAD"/>
    <w:rsid w:val="00F82B0E"/>
    <w:rsid w:val="00F831B2"/>
    <w:rsid w:val="00F914FC"/>
    <w:rsid w:val="00F92707"/>
    <w:rsid w:val="00F94640"/>
    <w:rsid w:val="00F95A77"/>
    <w:rsid w:val="00F9796A"/>
    <w:rsid w:val="00FA2F59"/>
    <w:rsid w:val="00FA6942"/>
    <w:rsid w:val="00FB1B06"/>
    <w:rsid w:val="00FB44F1"/>
    <w:rsid w:val="00FB5095"/>
    <w:rsid w:val="00FB5259"/>
    <w:rsid w:val="00FB5635"/>
    <w:rsid w:val="00FB7B29"/>
    <w:rsid w:val="00FC0AAB"/>
    <w:rsid w:val="00FC1689"/>
    <w:rsid w:val="00FC3AEA"/>
    <w:rsid w:val="00FC50A8"/>
    <w:rsid w:val="00FC52B0"/>
    <w:rsid w:val="00FC6D04"/>
    <w:rsid w:val="00FD1C62"/>
    <w:rsid w:val="00FD2BEC"/>
    <w:rsid w:val="00FD4E70"/>
    <w:rsid w:val="00FD5BD8"/>
    <w:rsid w:val="00FE3178"/>
    <w:rsid w:val="00FE3E53"/>
    <w:rsid w:val="00FE4C78"/>
    <w:rsid w:val="00FE4DF0"/>
    <w:rsid w:val="00FE4EB9"/>
    <w:rsid w:val="00FE6952"/>
    <w:rsid w:val="00FE7DB9"/>
    <w:rsid w:val="00FF115E"/>
    <w:rsid w:val="00FF47D5"/>
    <w:rsid w:val="00FF62E0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6C04D"/>
  <w15:docId w15:val="{ACBB05B4-A6B7-4665-B006-F7596DBC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1814"/>
    <w:pPr>
      <w:bidi/>
    </w:pPr>
    <w:rPr>
      <w:rFonts w:cs="AL-Mohanad Bold"/>
      <w:sz w:val="32"/>
      <w:szCs w:val="24"/>
      <w:lang w:eastAsia="ar-SA"/>
    </w:rPr>
  </w:style>
  <w:style w:type="paragraph" w:styleId="1">
    <w:name w:val="heading 1"/>
    <w:basedOn w:val="a"/>
    <w:next w:val="a"/>
    <w:qFormat/>
    <w:pPr>
      <w:keepNext/>
      <w:tabs>
        <w:tab w:val="num" w:pos="720"/>
      </w:tabs>
      <w:ind w:left="720" w:hanging="360"/>
      <w:outlineLvl w:val="0"/>
    </w:pPr>
    <w:rPr>
      <w:sz w:val="38"/>
      <w:szCs w:val="36"/>
    </w:rPr>
  </w:style>
  <w:style w:type="paragraph" w:styleId="2">
    <w:name w:val="heading 2"/>
    <w:basedOn w:val="a"/>
    <w:next w:val="a"/>
    <w:qFormat/>
    <w:pPr>
      <w:keepNext/>
      <w:tabs>
        <w:tab w:val="num" w:pos="720"/>
      </w:tabs>
      <w:ind w:left="720" w:hanging="360"/>
      <w:outlineLvl w:val="1"/>
    </w:pPr>
    <w:rPr>
      <w:rFonts w:cs="AL-Mohanad"/>
      <w:b/>
      <w:bCs/>
      <w:sz w:val="38"/>
      <w:szCs w:val="36"/>
    </w:rPr>
  </w:style>
  <w:style w:type="paragraph" w:styleId="3">
    <w:name w:val="heading 3"/>
    <w:basedOn w:val="a"/>
    <w:next w:val="a"/>
    <w:qFormat/>
    <w:pPr>
      <w:keepNext/>
      <w:tabs>
        <w:tab w:val="num" w:pos="720"/>
      </w:tabs>
      <w:spacing w:line="360" w:lineRule="auto"/>
      <w:ind w:left="714" w:hanging="357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numPr>
        <w:numId w:val="1"/>
      </w:numPr>
      <w:spacing w:line="360" w:lineRule="auto"/>
      <w:ind w:left="714" w:hanging="357"/>
      <w:outlineLvl w:val="3"/>
    </w:pPr>
    <w:rPr>
      <w:rFonts w:cs="AL-Mohanad"/>
      <w:b/>
      <w:bCs/>
      <w:sz w:val="38"/>
      <w:szCs w:val="36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cs="AdvertisingExtraBold"/>
      <w:sz w:val="30"/>
      <w:szCs w:val="30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30"/>
      <w:szCs w:val="34"/>
    </w:rPr>
  </w:style>
  <w:style w:type="paragraph" w:styleId="7">
    <w:name w:val="heading 7"/>
    <w:basedOn w:val="a"/>
    <w:next w:val="a"/>
    <w:link w:val="7Char"/>
    <w:qFormat/>
    <w:pPr>
      <w:keepNext/>
      <w:jc w:val="center"/>
      <w:outlineLvl w:val="6"/>
    </w:pPr>
    <w:rPr>
      <w:rFonts w:cs="AF_Najed"/>
      <w:noProof/>
      <w:sz w:val="36"/>
      <w:szCs w:val="36"/>
      <w:lang w:eastAsia="en-US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cs="MCS Taybah S_U normal."/>
      <w:sz w:val="34"/>
      <w:szCs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rFonts w:cs="Andalus"/>
      <w:sz w:val="38"/>
      <w:szCs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rFonts w:cs="AL-Mohanad"/>
      <w:sz w:val="28"/>
      <w:szCs w:val="28"/>
    </w:rPr>
  </w:style>
  <w:style w:type="paragraph" w:styleId="a6">
    <w:name w:val="Subtitle"/>
    <w:basedOn w:val="a"/>
    <w:qFormat/>
    <w:pPr>
      <w:tabs>
        <w:tab w:val="num" w:pos="720"/>
      </w:tabs>
      <w:ind w:left="720" w:hanging="360"/>
    </w:pPr>
    <w:rPr>
      <w:rFonts w:cs="AL-Mohanad"/>
      <w:sz w:val="28"/>
      <w:szCs w:val="28"/>
    </w:rPr>
  </w:style>
  <w:style w:type="paragraph" w:styleId="a7">
    <w:name w:val="Body Text"/>
    <w:basedOn w:val="a"/>
    <w:pPr>
      <w:jc w:val="lowKashida"/>
    </w:pPr>
    <w:rPr>
      <w:rFonts w:cs="AL-Mohanad"/>
      <w:sz w:val="34"/>
      <w:szCs w:val="32"/>
    </w:rPr>
  </w:style>
  <w:style w:type="character" w:customStyle="1" w:styleId="7Char">
    <w:name w:val="عنوان 7 Char"/>
    <w:link w:val="7"/>
    <w:rsid w:val="00BA44BF"/>
    <w:rPr>
      <w:rFonts w:cs="AF_Najed"/>
      <w:noProof/>
      <w:sz w:val="36"/>
      <w:szCs w:val="36"/>
      <w:lang w:val="en-US" w:eastAsia="en-US" w:bidi="ar-SA"/>
    </w:rPr>
  </w:style>
  <w:style w:type="paragraph" w:styleId="20">
    <w:name w:val="Body Text 2"/>
    <w:basedOn w:val="a"/>
    <w:rsid w:val="00511C28"/>
    <w:pPr>
      <w:spacing w:after="120" w:line="480" w:lineRule="auto"/>
    </w:pPr>
  </w:style>
  <w:style w:type="paragraph" w:styleId="a8">
    <w:name w:val="Balloon Text"/>
    <w:basedOn w:val="a"/>
    <w:semiHidden/>
    <w:rsid w:val="000A219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85A9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07AD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nk-title">
    <w:name w:val="link-title"/>
    <w:basedOn w:val="a0"/>
    <w:rsid w:val="00D25541"/>
  </w:style>
  <w:style w:type="character" w:styleId="Hyperlink">
    <w:name w:val="Hyperlink"/>
    <w:basedOn w:val="a0"/>
    <w:unhideWhenUsed/>
    <w:rsid w:val="00D25541"/>
    <w:rPr>
      <w:color w:val="0000FF" w:themeColor="hyperlink"/>
      <w:u w:val="single"/>
    </w:rPr>
  </w:style>
  <w:style w:type="character" w:customStyle="1" w:styleId="hgkelc">
    <w:name w:val="hgkelc"/>
    <w:basedOn w:val="a0"/>
    <w:rsid w:val="00050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wmf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1608;&#1585;&#1602;&#1577;%20&#1585;&#1587;&#1605;&#1610;&#1577;.do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78A4F-A7E9-427B-BB08-001D929C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ورقة رسمية.dot</Template>
  <TotalTime>3109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الأخ/ م</vt:lpstr>
      <vt:lpstr>الأخ/ م</vt:lpstr>
    </vt:vector>
  </TitlesOfParts>
  <Company>Naim Al Hussaini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الأخ/ م</dc:title>
  <dc:subject/>
  <dc:creator>Al-Najdi</dc:creator>
  <cp:keywords/>
  <dc:description/>
  <cp:lastModifiedBy>id sa</cp:lastModifiedBy>
  <cp:revision>42</cp:revision>
  <cp:lastPrinted>2024-11-24T15:55:00Z</cp:lastPrinted>
  <dcterms:created xsi:type="dcterms:W3CDTF">2024-11-24T15:55:00Z</dcterms:created>
  <dcterms:modified xsi:type="dcterms:W3CDTF">2024-11-27T17:53:00Z</dcterms:modified>
</cp:coreProperties>
</file>